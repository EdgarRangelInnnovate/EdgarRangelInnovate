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14:paraId="6A7CE2F8" w14:textId="77777777" w:rsidTr="006C08A0">
        <w:tc>
          <w:tcPr>
            <w:tcW w:w="5013" w:type="dxa"/>
            <w:vAlign w:val="bottom"/>
          </w:tcPr>
          <w:p w14:paraId="00E2D81A" w14:textId="4C490439" w:rsidR="00C84833" w:rsidRDefault="00000000" w:rsidP="00C84833">
            <w:pPr>
              <w:pStyle w:val="Ttulo"/>
            </w:pPr>
            <w:sdt>
              <w:sdtPr>
                <w:rPr>
                  <w:sz w:val="56"/>
                  <w:szCs w:val="52"/>
                </w:rPr>
                <w:alias w:val="Escriba su nombre:"/>
                <w:tag w:val="Escriba su nombre:"/>
                <w:id w:val="1306818671"/>
                <w:placeholder>
                  <w:docPart w:val="783B433436684003B4BB15977C142DE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861B1E" w:rsidRPr="00861B1E">
                  <w:rPr>
                    <w:sz w:val="56"/>
                    <w:szCs w:val="52"/>
                  </w:rPr>
                  <w:t>Edgar Alejandro</w:t>
                </w:r>
              </w:sdtContent>
            </w:sdt>
            <w:r w:rsidR="00D92B95" w:rsidRPr="00861B1E">
              <w:rPr>
                <w:sz w:val="56"/>
                <w:szCs w:val="52"/>
                <w:lang w:bidi="es-ES"/>
              </w:rPr>
              <w:br/>
            </w:r>
            <w:sdt>
              <w:sdtPr>
                <w:rPr>
                  <w:sz w:val="56"/>
                  <w:szCs w:val="52"/>
                </w:rPr>
                <w:alias w:val="Escriba sus apellidos:"/>
                <w:tag w:val="Escriba sus apellidos:"/>
                <w:id w:val="-1656595288"/>
                <w:placeholder>
                  <w:docPart w:val="3DC9B9F412744A64A1A99764F80BB2D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861B1E" w:rsidRPr="00861B1E">
                  <w:rPr>
                    <w:sz w:val="56"/>
                    <w:szCs w:val="52"/>
                  </w:rPr>
                  <w:t>Rangel Moreno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aconcuadrcula"/>
              <w:tblW w:w="466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4236"/>
              <w:gridCol w:w="426"/>
            </w:tblGrid>
            <w:tr w:rsidR="00932D92" w:rsidRPr="009D0878" w14:paraId="504357E3" w14:textId="77777777" w:rsidTr="00861B1E">
              <w:tc>
                <w:tcPr>
                  <w:tcW w:w="4236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989072F" w14:textId="524126C4" w:rsidR="004E2970" w:rsidRPr="009D0878" w:rsidRDefault="00000000" w:rsidP="00861B1E">
                  <w:pPr>
                    <w:pStyle w:val="Informacindecontacto"/>
                    <w:ind w:left="-747"/>
                  </w:pPr>
                  <w:sdt>
                    <w:sdtPr>
                      <w:alias w:val="Escriba la dirección:"/>
                      <w:tag w:val="Escriba la dirección:"/>
                      <w:id w:val="966779368"/>
                      <w:placeholder>
                        <w:docPart w:val="CE036592A0684A19B788C20563C8F5A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861B1E">
                        <w:t>DG 15B # 104-46 Casa 173</w:t>
                      </w:r>
                    </w:sdtContent>
                  </w:sdt>
                </w:p>
              </w:tc>
              <w:tc>
                <w:tcPr>
                  <w:tcW w:w="42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8E55038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12640541" wp14:editId="222A5BB7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2B6942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38D41B9" w14:textId="77777777" w:rsidTr="00861B1E">
              <w:sdt>
                <w:sdtPr>
                  <w:alias w:val="Escriba el teléfono:"/>
                  <w:tag w:val="Escriba el teléfono:"/>
                  <w:id w:val="-1849400302"/>
                  <w:placeholder>
                    <w:docPart w:val="8D14034410544402B6AB030659462EC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236" w:type="dxa"/>
                      <w:tcMar>
                        <w:left w:w="720" w:type="dxa"/>
                        <w:right w:w="29" w:type="dxa"/>
                      </w:tcMar>
                    </w:tcPr>
                    <w:p w14:paraId="428F7209" w14:textId="3AE82E15" w:rsidR="00932D92" w:rsidRPr="009D0878" w:rsidRDefault="00861B1E" w:rsidP="00861B1E">
                      <w:pPr>
                        <w:pStyle w:val="Informacindecontacto"/>
                        <w:ind w:left="-747"/>
                      </w:pPr>
                      <w:r>
                        <w:t>305 24 11 439 - 320 337 83 64</w:t>
                      </w:r>
                    </w:p>
                  </w:tc>
                </w:sdtContent>
              </w:sdt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1416A38E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E0D51CC" wp14:editId="7007E289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DE963A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B89304B" w14:textId="77777777" w:rsidTr="00861B1E">
              <w:sdt>
                <w:sdtPr>
                  <w:alias w:val="Escriba el correo electrónico:"/>
                  <w:tag w:val="Escriba el correo electrónico:"/>
                  <w:id w:val="-675184368"/>
                  <w:placeholder>
                    <w:docPart w:val="BB2995CAF89C4D9B829CCFFF3DFEEB7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236" w:type="dxa"/>
                      <w:tcMar>
                        <w:left w:w="720" w:type="dxa"/>
                        <w:right w:w="29" w:type="dxa"/>
                      </w:tcMar>
                    </w:tcPr>
                    <w:p w14:paraId="1D1F2675" w14:textId="663B3511" w:rsidR="00932D92" w:rsidRPr="009D0878" w:rsidRDefault="00861B1E" w:rsidP="00861B1E">
                      <w:pPr>
                        <w:pStyle w:val="Informacindecontacto"/>
                        <w:ind w:left="-747"/>
                      </w:pPr>
                      <w:r>
                        <w:t>Edgar.Rangel.Moreno.Innovate@outlook.com</w:t>
                      </w:r>
                    </w:p>
                  </w:tc>
                </w:sdtContent>
              </w:sdt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4F131E96" w14:textId="77777777"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798AA364" wp14:editId="56AB3CD2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08E329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B8ACC17" w14:textId="77777777" w:rsidTr="00861B1E">
              <w:sdt>
                <w:sdtPr>
                  <w:alias w:val="Escriba el perfil de LinkedIn:"/>
                  <w:tag w:val="Escriba el perfil de LinkedIn:"/>
                  <w:id w:val="1102843699"/>
                  <w:placeholder>
                    <w:docPart w:val="0577916F5FD54941AA3A22B2E8CCCA1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4236" w:type="dxa"/>
                      <w:tcMar>
                        <w:left w:w="720" w:type="dxa"/>
                        <w:right w:w="29" w:type="dxa"/>
                      </w:tcMar>
                    </w:tcPr>
                    <w:p w14:paraId="490E71E1" w14:textId="21F9B80D" w:rsidR="00932D92" w:rsidRPr="009D0878" w:rsidRDefault="00861B1E" w:rsidP="00861B1E">
                      <w:pPr>
                        <w:pStyle w:val="Informacindecontacto"/>
                        <w:ind w:left="-747"/>
                      </w:pPr>
                      <w:r>
                        <w:t>https:/www.linkedin.com/in/edgar-rangel-moreno-innovate</w:t>
                      </w:r>
                    </w:p>
                  </w:tc>
                </w:sdtContent>
              </w:sdt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4A33AD43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2492A1F" wp14:editId="4BE194F8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CAF7A5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8EB35DA" w14:textId="77777777" w:rsidTr="00861B1E">
              <w:sdt>
                <w:sdtPr>
                  <w:alias w:val="Escriba su Twitter, blog o cartera:"/>
                  <w:tag w:val="Escriba su Twitter, blog o cartera:"/>
                  <w:id w:val="182791170"/>
                  <w:placeholder>
                    <w:docPart w:val="BC5D2D2506BD4954A639DCDDCFCA793F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4236" w:type="dxa"/>
                      <w:tcMar>
                        <w:left w:w="720" w:type="dxa"/>
                        <w:right w:w="29" w:type="dxa"/>
                      </w:tcMar>
                    </w:tcPr>
                    <w:p w14:paraId="56C465A5" w14:textId="70565760" w:rsidR="00932D92" w:rsidRPr="009D0878" w:rsidRDefault="00861B1E" w:rsidP="00861B1E">
                      <w:pPr>
                        <w:pStyle w:val="Informacindecontacto"/>
                        <w:ind w:left="-747"/>
                      </w:pPr>
                      <w:r w:rsidRPr="00861B1E">
                        <w:t>https://edgarrangelinnovate.github.io/EdgarRangelInnovate</w:t>
                      </w:r>
                    </w:p>
                  </w:tc>
                </w:sdtContent>
              </w:sdt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477C5C3C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281CC04B" wp14:editId="7209D1B0">
                            <wp:extent cx="118872" cy="118872"/>
                            <wp:effectExtent l="0" t="0" r="0" b="0"/>
                            <wp:docPr id="57" name="Icono de sitio web" descr="Icono de Twitter/Blog/Carter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25C892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27DADAF" w14:textId="77777777" w:rsidR="00D92B95" w:rsidRDefault="00D92B95" w:rsidP="009D3336">
            <w:pPr>
              <w:pStyle w:val="Encabezado"/>
            </w:pPr>
          </w:p>
        </w:tc>
      </w:tr>
    </w:tbl>
    <w:p w14:paraId="541C4079" w14:textId="1DA759B4" w:rsidR="00C43D65" w:rsidRDefault="00952E88" w:rsidP="00952E88">
      <w:pPr>
        <w:jc w:val="both"/>
      </w:pPr>
      <w:r w:rsidRPr="00952E88">
        <w:t>Desarrollador Senior con más de 10 años de experiencia en ingeniería de software, especializado en desarrollo fullstack con Angular, React, .NET, PHP, Go y Node.js. He trabajado en la automatización de procesos, el diseño de arquitecturas escalables, pruebas automatizadas y documentación técnica. Me caracterizo por resolver problemas complejos con soluciones eficientes y sostenibles, escribiendo código mantenible y colaborando con equipos ágiles y multidisciplinarios. Mi objetivo es impulsar productos digitales de alto impacto aportando tanto conocimiento técnico como visión de mejora continua, con foco en la documentación, la automatización y el liderazgo técnico adaptable.</w:t>
      </w:r>
    </w:p>
    <w:p w14:paraId="5AE24FE0" w14:textId="77777777" w:rsidR="00AD13CB" w:rsidRDefault="00000000" w:rsidP="00AD13CB">
      <w:pPr>
        <w:pStyle w:val="Ttulo1"/>
      </w:pPr>
      <w:sdt>
        <w:sdtPr>
          <w:alias w:val="Aptitudes:"/>
          <w:tag w:val="Aptitudes:"/>
          <w:id w:val="-891506033"/>
          <w:placeholder>
            <w:docPart w:val="5BE9DBEB0F6444589A70B456B260738D"/>
          </w:placeholder>
          <w:temporary/>
          <w:showingPlcHdr/>
          <w15:appearance w15:val="hidden"/>
        </w:sdtPr>
        <w:sdtContent>
          <w:r w:rsidR="004937AE">
            <w:rPr>
              <w:lang w:bidi="es-ES"/>
            </w:rPr>
            <w:t>Aptitudes</w:t>
          </w:r>
        </w:sdtContent>
      </w:sdt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4506"/>
        <w:gridCol w:w="4520"/>
      </w:tblGrid>
      <w:tr w:rsidR="005B1D68" w14:paraId="5735C890" w14:textId="77777777" w:rsidTr="00564951">
        <w:tc>
          <w:tcPr>
            <w:tcW w:w="4680" w:type="dxa"/>
          </w:tcPr>
          <w:p w14:paraId="371F301F" w14:textId="52D4852A" w:rsidR="005B1D68" w:rsidRDefault="00026BFB" w:rsidP="00BC7376">
            <w:pPr>
              <w:pStyle w:val="Listaconvietas"/>
              <w:numPr>
                <w:ilvl w:val="0"/>
                <w:numId w:val="4"/>
              </w:numPr>
            </w:pPr>
            <w:r>
              <w:t>Liderazgo técnico y mentoría de equipos multidiciplinarios</w:t>
            </w:r>
          </w:p>
          <w:p w14:paraId="4285F6BE" w14:textId="6EE0BB4C" w:rsidR="00752315" w:rsidRPr="004937AE" w:rsidRDefault="00F8764B" w:rsidP="00F8764B">
            <w:pPr>
              <w:pStyle w:val="Listaconvietas"/>
              <w:numPr>
                <w:ilvl w:val="0"/>
                <w:numId w:val="4"/>
              </w:numPr>
            </w:pPr>
            <w:r>
              <w:t>Comunicación asertiva con stakeholders técnicos y de negocio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857BCED" w14:textId="434EEAD3" w:rsidR="005B1D68" w:rsidRDefault="00F8764B" w:rsidP="00BC7376">
            <w:pPr>
              <w:pStyle w:val="Listaconvietas"/>
            </w:pPr>
            <w:r>
              <w:t>Resolución creativa y estructurada de problemas complejos</w:t>
            </w:r>
          </w:p>
          <w:p w14:paraId="48F7AB23" w14:textId="72D0393D" w:rsidR="00752315" w:rsidRDefault="00026BFB" w:rsidP="00BC7376">
            <w:pPr>
              <w:pStyle w:val="Listaconvietas"/>
            </w:pPr>
            <w:r>
              <w:t>Adaptabilidad al cambio y pensamiento estratégico</w:t>
            </w:r>
          </w:p>
          <w:p w14:paraId="606D2BCA" w14:textId="10D350BC" w:rsidR="00752315" w:rsidRPr="004937AE" w:rsidRDefault="00026BFB" w:rsidP="00BC7376">
            <w:pPr>
              <w:pStyle w:val="Listaconvietas"/>
            </w:pPr>
            <w:r>
              <w:t>Documentación clara y replicable del conocimiento técnico</w:t>
            </w:r>
          </w:p>
        </w:tc>
      </w:tr>
    </w:tbl>
    <w:bookmarkStart w:id="0" w:name="_Hlk198650461"/>
    <w:p w14:paraId="455C1088" w14:textId="77777777" w:rsidR="005B1D68" w:rsidRDefault="00000000" w:rsidP="004937AE">
      <w:pPr>
        <w:pStyle w:val="Ttulo1"/>
      </w:pPr>
      <w:sdt>
        <w:sdtPr>
          <w:alias w:val="Experiencia:"/>
          <w:tag w:val="Experiencia:"/>
          <w:id w:val="-898354009"/>
          <w:placeholder>
            <w:docPart w:val="69F701FBDB7E4AABAED86F5E772D4810"/>
          </w:placeholder>
          <w:temporary/>
          <w:showingPlcHdr/>
          <w15:appearance w15:val="hidden"/>
        </w:sdtPr>
        <w:sdtContent>
          <w:r w:rsidR="004937AE" w:rsidRPr="00AD3FD8">
            <w:rPr>
              <w:lang w:bidi="es-ES"/>
            </w:rPr>
            <w:t>Experiencia</w:t>
          </w:r>
        </w:sdtContent>
      </w:sdt>
      <w:bookmarkEnd w:id="0"/>
    </w:p>
    <w:p w14:paraId="77F31189" w14:textId="2CA822DD" w:rsidR="0023705D" w:rsidRPr="00D413F9" w:rsidRDefault="00952E88" w:rsidP="00D413F9">
      <w:pPr>
        <w:pStyle w:val="Ttulo3"/>
      </w:pPr>
      <w:r>
        <w:t>Nov 2022</w:t>
      </w:r>
      <w:r w:rsidR="00D413F9" w:rsidRPr="00D413F9">
        <w:rPr>
          <w:lang w:bidi="es-ES"/>
        </w:rPr>
        <w:t xml:space="preserve"> – </w:t>
      </w:r>
      <w:r>
        <w:t>nov 2024</w:t>
      </w:r>
    </w:p>
    <w:p w14:paraId="42F4B6B2" w14:textId="42ACC011" w:rsidR="0023705D" w:rsidRPr="00513EFC" w:rsidRDefault="00952E88" w:rsidP="00513EFC">
      <w:pPr>
        <w:pStyle w:val="Ttulo2"/>
      </w:pPr>
      <w:r>
        <w:t>SSr Senior</w:t>
      </w:r>
      <w:r w:rsidR="0095272C">
        <w:rPr>
          <w:lang w:bidi="es-ES"/>
        </w:rPr>
        <w:t xml:space="preserve"> / </w:t>
      </w:r>
      <w:r>
        <w:rPr>
          <w:rStyle w:val="nfasis"/>
        </w:rPr>
        <w:t>Mercadolibre, Bogotá</w:t>
      </w:r>
    </w:p>
    <w:p w14:paraId="075134F2" w14:textId="77777777" w:rsidR="00952E88" w:rsidRDefault="00952E88" w:rsidP="00952E88">
      <w:pPr>
        <w:numPr>
          <w:ilvl w:val="0"/>
          <w:numId w:val="13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Resolví bugs críticos en producción, reduciendo en un 35% el tiempo promedio de recuperación de errores (MTTR). </w:t>
      </w:r>
    </w:p>
    <w:p w14:paraId="03DD32C4" w14:textId="4486ED7A" w:rsidR="00952E88" w:rsidRPr="00952E88" w:rsidRDefault="00952E88" w:rsidP="00952E88">
      <w:pPr>
        <w:numPr>
          <w:ilvl w:val="0"/>
          <w:numId w:val="13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Documenté procesos técnicos internos, optimizando el onboarding de nuevos miembros. </w:t>
      </w:r>
    </w:p>
    <w:p w14:paraId="57F12EBE" w14:textId="77777777" w:rsidR="00952E88" w:rsidRPr="00952E88" w:rsidRDefault="00952E88" w:rsidP="00952E88">
      <w:pPr>
        <w:numPr>
          <w:ilvl w:val="0"/>
          <w:numId w:val="13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Automatización de flujos de soporte utilizando herramientas propias del ecosistema de la empresa. </w:t>
      </w:r>
    </w:p>
    <w:p w14:paraId="5A9B08F0" w14:textId="09DCCD07" w:rsidR="00952E88" w:rsidRPr="00952E88" w:rsidRDefault="00952E88" w:rsidP="00952E88">
      <w:pPr>
        <w:numPr>
          <w:ilvl w:val="0"/>
          <w:numId w:val="13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>Participación</w:t>
      </w:r>
      <w:r w:rsidRPr="00952E88">
        <w:rPr>
          <w:lang w:val="es-CO"/>
        </w:rPr>
        <w:t xml:space="preserve"> en la mejora continua de los procesos de desarrollo. </w:t>
      </w:r>
    </w:p>
    <w:p w14:paraId="08B2B7D5" w14:textId="77777777" w:rsidR="00952E88" w:rsidRPr="00952E88" w:rsidRDefault="00952E88" w:rsidP="00952E88">
      <w:pPr>
        <w:numPr>
          <w:ilvl w:val="0"/>
          <w:numId w:val="13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Aplicación de técnicas de resiliencia como feature flags, circuit breaker, exponential backoff. </w:t>
      </w:r>
    </w:p>
    <w:p w14:paraId="4B431549" w14:textId="30A68AF1" w:rsidR="00952E88" w:rsidRPr="00952E88" w:rsidRDefault="00952E88" w:rsidP="00952E88">
      <w:pPr>
        <w:numPr>
          <w:ilvl w:val="0"/>
          <w:numId w:val="13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Aprendí y apliqué herramientas como Docsify, Google Pages, Opsgenie, New Relic, DataDog, Tableau, Google Analytics y prácticas de </w:t>
      </w:r>
      <w:r w:rsidRPr="00952E88">
        <w:rPr>
          <w:lang w:val="es-CO"/>
        </w:rPr>
        <w:t>Observabilidad</w:t>
      </w:r>
      <w:r w:rsidRPr="00952E88">
        <w:rPr>
          <w:lang w:val="es-CO"/>
        </w:rPr>
        <w:t xml:space="preserve"> con telemetría.</w:t>
      </w:r>
    </w:p>
    <w:p w14:paraId="5DD4DBC2" w14:textId="77777777" w:rsidR="00952E88" w:rsidRDefault="00952E88" w:rsidP="00D413F9">
      <w:pPr>
        <w:pStyle w:val="Ttulo3"/>
      </w:pPr>
    </w:p>
    <w:p w14:paraId="6CA503F7" w14:textId="791999A8" w:rsidR="00952E88" w:rsidRPr="00D413F9" w:rsidRDefault="00952E88" w:rsidP="00952E88">
      <w:pPr>
        <w:pStyle w:val="Ttulo3"/>
      </w:pPr>
      <w:r>
        <w:t>Mar 2022</w:t>
      </w:r>
      <w:r w:rsidRPr="00D413F9">
        <w:rPr>
          <w:lang w:bidi="es-ES"/>
        </w:rPr>
        <w:t xml:space="preserve"> – </w:t>
      </w:r>
      <w:r>
        <w:t>nov 2022</w:t>
      </w:r>
    </w:p>
    <w:p w14:paraId="1195F911" w14:textId="19CF9388" w:rsidR="00952E88" w:rsidRPr="00513EFC" w:rsidRDefault="00952E88" w:rsidP="00952E88">
      <w:pPr>
        <w:pStyle w:val="Ttulo2"/>
      </w:pPr>
      <w:r>
        <w:t>Ingeniero de software</w:t>
      </w:r>
      <w:r>
        <w:rPr>
          <w:lang w:bidi="es-ES"/>
        </w:rPr>
        <w:t xml:space="preserve"> / </w:t>
      </w:r>
      <w:r>
        <w:rPr>
          <w:rStyle w:val="nfasis"/>
        </w:rPr>
        <w:t>DreamCode Software, Cali</w:t>
      </w:r>
    </w:p>
    <w:p w14:paraId="20D1CBD6" w14:textId="2EABF3FF" w:rsidR="00952E88" w:rsidRPr="00952E88" w:rsidRDefault="00952E88" w:rsidP="00952E88">
      <w:pPr>
        <w:numPr>
          <w:ilvl w:val="0"/>
          <w:numId w:val="14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Desarrollo frontend en Angular en ciclos de entrega rápidos (sprints de 1 semana). </w:t>
      </w:r>
    </w:p>
    <w:p w14:paraId="2B8584AB" w14:textId="77777777" w:rsidR="00952E88" w:rsidRPr="00952E88" w:rsidRDefault="00952E88" w:rsidP="00952E88">
      <w:pPr>
        <w:numPr>
          <w:ilvl w:val="0"/>
          <w:numId w:val="14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Mejora en la generación de reportes automáticos para clientes internos. </w:t>
      </w:r>
    </w:p>
    <w:p w14:paraId="3C3F693D" w14:textId="77777777" w:rsidR="00952E88" w:rsidRPr="00952E88" w:rsidRDefault="00952E88" w:rsidP="00952E88">
      <w:pPr>
        <w:numPr>
          <w:ilvl w:val="0"/>
          <w:numId w:val="14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Participación en la planificación de arquitectura ligera y refactorización de componentes UI. </w:t>
      </w:r>
    </w:p>
    <w:p w14:paraId="4180CF07" w14:textId="2410BDFC" w:rsidR="00952E88" w:rsidRDefault="00952E88" w:rsidP="00952E88">
      <w:pPr>
        <w:numPr>
          <w:ilvl w:val="0"/>
          <w:numId w:val="14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>Gestión proactiva de riesgos en producción (área de créditos del Banco Falabella).</w:t>
      </w:r>
    </w:p>
    <w:p w14:paraId="2A193396" w14:textId="77777777" w:rsidR="00952E88" w:rsidRPr="00952E88" w:rsidRDefault="00952E88" w:rsidP="00952E88">
      <w:pPr>
        <w:spacing w:after="0"/>
        <w:rPr>
          <w:lang w:val="es-CO"/>
        </w:rPr>
      </w:pPr>
    </w:p>
    <w:p w14:paraId="2CB564EB" w14:textId="4A41CE92" w:rsidR="00952E88" w:rsidRPr="00D413F9" w:rsidRDefault="00952E88" w:rsidP="00952E88">
      <w:pPr>
        <w:pStyle w:val="Ttulo3"/>
      </w:pPr>
      <w:r>
        <w:t>May 2019</w:t>
      </w:r>
      <w:r w:rsidRPr="00D413F9">
        <w:rPr>
          <w:lang w:bidi="es-ES"/>
        </w:rPr>
        <w:t xml:space="preserve"> – </w:t>
      </w:r>
      <w:r>
        <w:t>mar 2022</w:t>
      </w:r>
    </w:p>
    <w:p w14:paraId="45ED5939" w14:textId="358FF303" w:rsidR="00952E88" w:rsidRPr="00513EFC" w:rsidRDefault="00952E88" w:rsidP="00952E88">
      <w:pPr>
        <w:pStyle w:val="Ttulo2"/>
      </w:pPr>
      <w:r>
        <w:t>Analista de sistemas senior</w:t>
      </w:r>
      <w:r>
        <w:rPr>
          <w:lang w:bidi="es-ES"/>
        </w:rPr>
        <w:t xml:space="preserve"> / </w:t>
      </w:r>
      <w:r>
        <w:rPr>
          <w:rStyle w:val="nfasis"/>
        </w:rPr>
        <w:t>Asesoftware, Bogotá</w:t>
      </w:r>
    </w:p>
    <w:p w14:paraId="6145C0C8" w14:textId="1AB5091B" w:rsidR="00952E88" w:rsidRPr="00952E88" w:rsidRDefault="00952E88" w:rsidP="00952E88">
      <w:pPr>
        <w:numPr>
          <w:ilvl w:val="0"/>
          <w:numId w:val="15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Desarrollé módulos en Angular y Spring Boot dentro de un ecosistema bancario. </w:t>
      </w:r>
    </w:p>
    <w:p w14:paraId="4C01993D" w14:textId="77777777" w:rsidR="00952E88" w:rsidRPr="00952E88" w:rsidRDefault="00952E88" w:rsidP="00952E88">
      <w:pPr>
        <w:numPr>
          <w:ilvl w:val="0"/>
          <w:numId w:val="15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lastRenderedPageBreak/>
        <w:t xml:space="preserve">Integré prácticas de SRE para monitoreo proactivo y despliegue continuo. </w:t>
      </w:r>
    </w:p>
    <w:p w14:paraId="7460982B" w14:textId="77777777" w:rsidR="00952E88" w:rsidRPr="00952E88" w:rsidRDefault="00952E88" w:rsidP="00952E88">
      <w:pPr>
        <w:numPr>
          <w:ilvl w:val="0"/>
          <w:numId w:val="15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Impulsé la adopción de testing automatizado, aumentando la cobertura en un 40%. </w:t>
      </w:r>
    </w:p>
    <w:p w14:paraId="38BA8FC0" w14:textId="77777777" w:rsidR="00952E88" w:rsidRPr="00952E88" w:rsidRDefault="00952E88" w:rsidP="00952E88">
      <w:pPr>
        <w:numPr>
          <w:ilvl w:val="0"/>
          <w:numId w:val="15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Guié a un equipo de 4 desarrolladores en el desarrollo de Medilabb, app de salud para adultos mayores. </w:t>
      </w:r>
    </w:p>
    <w:p w14:paraId="68298267" w14:textId="77777777" w:rsidR="00952E88" w:rsidRPr="00952E88" w:rsidRDefault="00952E88" w:rsidP="00952E88">
      <w:pPr>
        <w:numPr>
          <w:ilvl w:val="0"/>
          <w:numId w:val="15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Participé como outsourcing en Finagro, Nueva EPS (mantenimiento Drupal/PHP) y Gobierno Digital (SIG). </w:t>
      </w:r>
    </w:p>
    <w:p w14:paraId="1B7C9877" w14:textId="77777777" w:rsidR="00952E88" w:rsidRPr="00952E88" w:rsidRDefault="00952E88" w:rsidP="00952E88">
      <w:pPr>
        <w:numPr>
          <w:ilvl w:val="0"/>
          <w:numId w:val="15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 xml:space="preserve">Trabajo con tecnologías como PWA, Node.js, C#, Firebase y arquitectura moderna. </w:t>
      </w:r>
    </w:p>
    <w:p w14:paraId="15F1C80D" w14:textId="77777777" w:rsidR="00952E88" w:rsidRPr="00952E88" w:rsidRDefault="00952E88" w:rsidP="00952E88">
      <w:pPr>
        <w:numPr>
          <w:ilvl w:val="0"/>
          <w:numId w:val="15"/>
        </w:numPr>
        <w:spacing w:after="0"/>
        <w:ind w:left="714" w:hanging="357"/>
        <w:rPr>
          <w:lang w:val="es-CO"/>
        </w:rPr>
      </w:pPr>
      <w:r w:rsidRPr="00952E88">
        <w:rPr>
          <w:lang w:val="es-CO"/>
        </w:rPr>
        <w:t>Proyecto internacional con daily meetings en inglés, desarrollos en PHP (Laravel).</w:t>
      </w:r>
    </w:p>
    <w:p w14:paraId="3D84AEFB" w14:textId="3762B5BB" w:rsidR="00952E88" w:rsidRPr="00952E88" w:rsidRDefault="00952E88" w:rsidP="00952E88">
      <w:pPr>
        <w:pStyle w:val="Ttulo1"/>
      </w:pPr>
      <w:r>
        <w:t xml:space="preserve">Experiencia Relevante Adicional </w:t>
      </w:r>
    </w:p>
    <w:p w14:paraId="56D0B333" w14:textId="44E67E1C" w:rsidR="00952E88" w:rsidRPr="00D413F9" w:rsidRDefault="00952E88" w:rsidP="00952E88">
      <w:pPr>
        <w:pStyle w:val="Ttulo3"/>
      </w:pPr>
      <w:r>
        <w:t>Ago 2018</w:t>
      </w:r>
      <w:r w:rsidRPr="00D413F9">
        <w:rPr>
          <w:lang w:bidi="es-ES"/>
        </w:rPr>
        <w:t xml:space="preserve"> – </w:t>
      </w:r>
      <w:r>
        <w:t>may 2019</w:t>
      </w:r>
    </w:p>
    <w:p w14:paraId="1F778F7C" w14:textId="4BB5E8EE" w:rsidR="00952E88" w:rsidRPr="00513EFC" w:rsidRDefault="00952E88" w:rsidP="00952E88">
      <w:pPr>
        <w:pStyle w:val="Ttulo2"/>
      </w:pPr>
      <w:r>
        <w:t>Desarrollador de software intermedio</w:t>
      </w:r>
      <w:r>
        <w:rPr>
          <w:lang w:bidi="es-ES"/>
        </w:rPr>
        <w:t xml:space="preserve"> / </w:t>
      </w:r>
      <w:r>
        <w:rPr>
          <w:rStyle w:val="nfasis"/>
        </w:rPr>
        <w:t>Banlinea, Bogotá</w:t>
      </w:r>
    </w:p>
    <w:p w14:paraId="48C8475C" w14:textId="5D5AEBE3" w:rsidR="00952E88" w:rsidRPr="00D413F9" w:rsidRDefault="00BF2823" w:rsidP="00952E88">
      <w:r w:rsidRPr="00BF2823">
        <w:t>Desarrollo de una red social empresarial usando Angular y Node.js. Fomento de cultura Scrum. Fortalecimiento de relaciones profesionales e interpersonales en un entorno startup.</w:t>
      </w:r>
    </w:p>
    <w:p w14:paraId="67B521C0" w14:textId="058C08ED" w:rsidR="00952E88" w:rsidRPr="00D413F9" w:rsidRDefault="00BF2823" w:rsidP="00952E88">
      <w:pPr>
        <w:pStyle w:val="Ttulo3"/>
      </w:pPr>
      <w:r>
        <w:t>nov 2014</w:t>
      </w:r>
      <w:r w:rsidR="00952E88" w:rsidRPr="00D413F9">
        <w:rPr>
          <w:lang w:bidi="es-ES"/>
        </w:rPr>
        <w:t xml:space="preserve"> – </w:t>
      </w:r>
      <w:r>
        <w:t>may 2018</w:t>
      </w:r>
    </w:p>
    <w:p w14:paraId="2ADCA1B0" w14:textId="670726EE" w:rsidR="00952E88" w:rsidRPr="00513EFC" w:rsidRDefault="00BF2823" w:rsidP="00952E88">
      <w:pPr>
        <w:pStyle w:val="Ttulo2"/>
      </w:pPr>
      <w:r>
        <w:t>Ingeniero de desarrollo intermedio</w:t>
      </w:r>
      <w:r w:rsidR="00952E88">
        <w:rPr>
          <w:lang w:bidi="es-ES"/>
        </w:rPr>
        <w:t xml:space="preserve"> / </w:t>
      </w:r>
      <w:r>
        <w:rPr>
          <w:rStyle w:val="nfasis"/>
        </w:rPr>
        <w:t>Intergrupo, Bogotá</w:t>
      </w:r>
    </w:p>
    <w:p w14:paraId="6D3395BB" w14:textId="640A1885" w:rsidR="00952E88" w:rsidRDefault="00BF2823" w:rsidP="00952E88">
      <w:r w:rsidRPr="00BF2823">
        <w:t>Migración de 37 aplicaciones para Compensar. Mantenimiento a plataformas de Claro. Desarrollo para Colmédica. Trabajo bajo estándares CMMI5. Experiencia fullstack y metodologías ágiles.</w:t>
      </w:r>
    </w:p>
    <w:p w14:paraId="018A8FEC" w14:textId="4B55164D" w:rsidR="00BF2823" w:rsidRPr="00D413F9" w:rsidRDefault="00BF2823" w:rsidP="00BF2823">
      <w:pPr>
        <w:pStyle w:val="Ttulo3"/>
      </w:pPr>
      <w:r>
        <w:t>may 2013</w:t>
      </w:r>
      <w:r w:rsidRPr="00D413F9">
        <w:rPr>
          <w:lang w:bidi="es-ES"/>
        </w:rPr>
        <w:t xml:space="preserve"> – </w:t>
      </w:r>
      <w:r>
        <w:t>nov 2014</w:t>
      </w:r>
    </w:p>
    <w:p w14:paraId="3BBFF1B4" w14:textId="260A3941" w:rsidR="00BF2823" w:rsidRPr="00513EFC" w:rsidRDefault="00BF2823" w:rsidP="00BF2823">
      <w:pPr>
        <w:pStyle w:val="Ttulo2"/>
      </w:pPr>
      <w:r>
        <w:t>Analista programador junior</w:t>
      </w:r>
      <w:r>
        <w:rPr>
          <w:lang w:bidi="es-ES"/>
        </w:rPr>
        <w:t xml:space="preserve"> / </w:t>
      </w:r>
      <w:r>
        <w:rPr>
          <w:rStyle w:val="nfasis"/>
        </w:rPr>
        <w:t>Grupo Delaware, Bogotá</w:t>
      </w:r>
    </w:p>
    <w:p w14:paraId="4DA85D3C" w14:textId="06B64BF8" w:rsidR="00BF2823" w:rsidRPr="00D413F9" w:rsidRDefault="00BF2823" w:rsidP="00BF2823">
      <w:r w:rsidRPr="00BF2823">
        <w:t>Migración de plataformas PHP a C# MVC para Claro. Participación en reuniones con el cliente. Desarrollo de backend, depuración de errores y documentación técnica.</w:t>
      </w:r>
    </w:p>
    <w:p w14:paraId="577E0D1C" w14:textId="77777777" w:rsidR="0070237E" w:rsidRDefault="00000000" w:rsidP="00725CB5">
      <w:pPr>
        <w:pStyle w:val="Ttulo1"/>
      </w:pPr>
      <w:sdt>
        <w:sdtPr>
          <w:alias w:val="Educación:"/>
          <w:tag w:val="Educación:"/>
          <w:id w:val="543866955"/>
          <w:placeholder>
            <w:docPart w:val="FC603A863542428EB6E7BD67B79FC327"/>
          </w:placeholder>
          <w:temporary/>
          <w:showingPlcHdr/>
          <w15:appearance w15:val="hidden"/>
        </w:sdtPr>
        <w:sdtContent>
          <w:r w:rsidR="0070237E" w:rsidRPr="0070237E">
            <w:rPr>
              <w:lang w:bidi="es-ES"/>
            </w:rPr>
            <w:t>Educación</w:t>
          </w:r>
        </w:sdtContent>
      </w:sdt>
    </w:p>
    <w:p w14:paraId="71087633" w14:textId="1B565DD3" w:rsidR="00274547" w:rsidRPr="00274547" w:rsidRDefault="000B3021" w:rsidP="00274547">
      <w:pPr>
        <w:keepNext/>
        <w:keepLines/>
        <w:spacing w:after="0"/>
        <w:contextualSpacing/>
        <w:outlineLvl w:val="2"/>
        <w:rPr>
          <w:rFonts w:eastAsiaTheme="majorEastAsia" w:cstheme="majorBidi"/>
          <w:caps/>
          <w:szCs w:val="24"/>
        </w:rPr>
      </w:pPr>
      <w:r>
        <w:rPr>
          <w:rFonts w:eastAsiaTheme="majorEastAsia" w:cstheme="majorBidi"/>
          <w:caps/>
          <w:szCs w:val="24"/>
        </w:rPr>
        <w:t xml:space="preserve">sep 2023 - </w:t>
      </w:r>
      <w:r w:rsidR="00274547" w:rsidRPr="00274547">
        <w:rPr>
          <w:rFonts w:eastAsiaTheme="majorEastAsia" w:cstheme="majorBidi"/>
          <w:caps/>
          <w:szCs w:val="24"/>
        </w:rPr>
        <w:t>Jun</w:t>
      </w:r>
      <w:r w:rsidR="00274547" w:rsidRPr="00274547">
        <w:rPr>
          <w:rFonts w:eastAsiaTheme="majorEastAsia" w:cstheme="majorBidi"/>
          <w:caps/>
          <w:szCs w:val="24"/>
          <w:lang w:bidi="es-ES"/>
        </w:rPr>
        <w:t xml:space="preserve"> </w:t>
      </w:r>
      <w:r w:rsidR="00274547" w:rsidRPr="00274547">
        <w:rPr>
          <w:rFonts w:eastAsiaTheme="majorEastAsia" w:cstheme="majorBidi"/>
          <w:caps/>
          <w:szCs w:val="24"/>
        </w:rPr>
        <w:t>2025</w:t>
      </w:r>
      <w:r w:rsidR="00274547">
        <w:rPr>
          <w:rFonts w:eastAsiaTheme="majorEastAsia" w:cstheme="majorBidi"/>
          <w:caps/>
          <w:szCs w:val="24"/>
        </w:rPr>
        <w:t xml:space="preserve"> (Pendiente título)</w:t>
      </w:r>
    </w:p>
    <w:p w14:paraId="16F2FC3F" w14:textId="77777777" w:rsidR="00274547" w:rsidRDefault="00274547" w:rsidP="00274547">
      <w:pPr>
        <w:keepNext/>
        <w:keepLines/>
        <w:spacing w:after="40"/>
        <w:contextualSpacing/>
        <w:outlineLvl w:val="1"/>
        <w:rPr>
          <w:rFonts w:asciiTheme="majorHAnsi" w:eastAsiaTheme="majorEastAsia" w:hAnsiTheme="majorHAnsi" w:cstheme="majorBidi"/>
          <w:b/>
          <w:iCs/>
          <w:sz w:val="32"/>
          <w:szCs w:val="26"/>
        </w:rPr>
      </w:pPr>
      <w:r w:rsidRPr="00274547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Maestr</w:t>
      </w: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í</w:t>
      </w:r>
      <w:r w:rsidRPr="00274547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a en </w:t>
      </w: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B</w:t>
      </w:r>
      <w:r w:rsidRPr="00274547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usiness Process </w:t>
      </w: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M</w:t>
      </w:r>
      <w:r w:rsidRPr="00274547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anagement (BPM)</w:t>
      </w:r>
      <w:r w:rsidRPr="00274547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  <w:lang w:bidi="es-ES"/>
        </w:rPr>
        <w:t xml:space="preserve"> / </w:t>
      </w:r>
      <w:r w:rsidRPr="00274547">
        <w:rPr>
          <w:rFonts w:asciiTheme="majorHAnsi" w:eastAsiaTheme="majorEastAsia" w:hAnsiTheme="majorHAnsi" w:cstheme="majorBidi"/>
          <w:b/>
          <w:iCs/>
          <w:sz w:val="32"/>
          <w:szCs w:val="26"/>
        </w:rPr>
        <w:t>UNIR</w:t>
      </w:r>
      <w:r>
        <w:rPr>
          <w:rFonts w:asciiTheme="majorHAnsi" w:eastAsiaTheme="majorEastAsia" w:hAnsiTheme="majorHAnsi" w:cstheme="majorBidi"/>
          <w:b/>
          <w:iCs/>
          <w:sz w:val="32"/>
          <w:szCs w:val="26"/>
        </w:rPr>
        <w:t xml:space="preserve"> – Universidad Internacional de la Rioja</w:t>
      </w:r>
      <w:r w:rsidRPr="00274547">
        <w:rPr>
          <w:rFonts w:asciiTheme="majorHAnsi" w:eastAsiaTheme="majorEastAsia" w:hAnsiTheme="majorHAnsi" w:cstheme="majorBidi"/>
          <w:b/>
          <w:iCs/>
          <w:sz w:val="32"/>
          <w:szCs w:val="26"/>
        </w:rPr>
        <w:t>, España</w:t>
      </w:r>
    </w:p>
    <w:p w14:paraId="2E3FD26B" w14:textId="52A9B4D6" w:rsidR="00274547" w:rsidRDefault="00905356" w:rsidP="00274547">
      <w:pPr>
        <w:pStyle w:val="Ttulo3"/>
        <w:spacing w:after="260"/>
      </w:pPr>
      <w:r w:rsidRPr="00905356">
        <w:t>Formación estratégica orientada al diseño, análisis y mejora de procesos de negocio mediante herramientas no-code / low-code, gestión del cambio y automatización orientada a resultados. Refuerza mis competencias como líder técnico con visión de transformación digital.</w:t>
      </w:r>
    </w:p>
    <w:p w14:paraId="2C15D31A" w14:textId="77777777" w:rsidR="00905356" w:rsidRPr="00274547" w:rsidRDefault="00905356" w:rsidP="00274547">
      <w:pPr>
        <w:pStyle w:val="Ttulo3"/>
        <w:spacing w:after="260"/>
      </w:pPr>
    </w:p>
    <w:p w14:paraId="53F6D186" w14:textId="426440DF" w:rsidR="00BF2823" w:rsidRDefault="000B3021" w:rsidP="00BF2823">
      <w:pPr>
        <w:pStyle w:val="Ttulo3"/>
      </w:pPr>
      <w:r>
        <w:t xml:space="preserve">ene 2025 - </w:t>
      </w:r>
      <w:r w:rsidR="00BF2823">
        <w:t>Feb</w:t>
      </w:r>
      <w:r w:rsidR="00BF2823">
        <w:rPr>
          <w:lang w:bidi="es-ES"/>
        </w:rPr>
        <w:t xml:space="preserve"> </w:t>
      </w:r>
      <w:r w:rsidR="00BF2823">
        <w:t>2025</w:t>
      </w:r>
    </w:p>
    <w:p w14:paraId="3ED0F632" w14:textId="59CDC819" w:rsidR="00BF2823" w:rsidRDefault="00BF2823" w:rsidP="00BF2823">
      <w:pPr>
        <w:pStyle w:val="Ttulo2"/>
      </w:pPr>
      <w:r>
        <w:t>Curso intermedio en modelamiento de datos y analítica</w:t>
      </w:r>
      <w:r>
        <w:rPr>
          <w:lang w:bidi="es-ES"/>
        </w:rPr>
        <w:t xml:space="preserve"> / </w:t>
      </w:r>
      <w:r w:rsidR="00026BFB">
        <w:rPr>
          <w:rStyle w:val="nfasis"/>
        </w:rPr>
        <w:t>Universidad de los Andes, Bogotá</w:t>
      </w:r>
    </w:p>
    <w:p w14:paraId="5B80BBF0" w14:textId="0C00EE37" w:rsidR="00BF2823" w:rsidRDefault="00905356" w:rsidP="00BF2823">
      <w:pPr>
        <w:pStyle w:val="Ttulo3"/>
        <w:spacing w:after="260"/>
      </w:pPr>
      <w:r w:rsidRPr="00905356">
        <w:t>Exploración práctica de estructuras de datos y técnicas analíticas aplicadas a la toma de decisiones empresariales, con enfoque en herramientas modernas y fundamentos de datos aplicados.</w:t>
      </w:r>
    </w:p>
    <w:p w14:paraId="23575E9C" w14:textId="15FBD296" w:rsidR="00BF2823" w:rsidRDefault="00BF2823" w:rsidP="00BF2823"/>
    <w:p w14:paraId="20A31F91" w14:textId="77777777" w:rsidR="00BF2823" w:rsidRDefault="00BF2823" w:rsidP="00BF2823">
      <w:pPr>
        <w:pStyle w:val="Ttulo3"/>
        <w:spacing w:after="260"/>
      </w:pPr>
    </w:p>
    <w:p w14:paraId="566B7E71" w14:textId="5B683C0B" w:rsidR="00BF2823" w:rsidRPr="00026BFB" w:rsidRDefault="000B3021" w:rsidP="00BF2823">
      <w:pPr>
        <w:pStyle w:val="Ttulo3"/>
        <w:rPr>
          <w:lang w:val="en-US"/>
        </w:rPr>
      </w:pPr>
      <w:r>
        <w:rPr>
          <w:lang w:val="en-US"/>
        </w:rPr>
        <w:t xml:space="preserve">sep 2023 - </w:t>
      </w:r>
      <w:r w:rsidR="00026BFB" w:rsidRPr="00026BFB">
        <w:rPr>
          <w:lang w:val="en-US"/>
        </w:rPr>
        <w:t>abr</w:t>
      </w:r>
      <w:r w:rsidR="00BF2823" w:rsidRPr="00026BFB">
        <w:rPr>
          <w:lang w:val="en-US" w:bidi="es-ES"/>
        </w:rPr>
        <w:t xml:space="preserve"> </w:t>
      </w:r>
      <w:r w:rsidR="00026BFB" w:rsidRPr="00026BFB">
        <w:rPr>
          <w:lang w:val="en-US"/>
        </w:rPr>
        <w:t>2024</w:t>
      </w:r>
    </w:p>
    <w:p w14:paraId="74DE952E" w14:textId="458299DE" w:rsidR="00BF2823" w:rsidRPr="00026BFB" w:rsidRDefault="00026BFB" w:rsidP="00BF2823">
      <w:pPr>
        <w:pStyle w:val="Ttulo2"/>
        <w:rPr>
          <w:lang w:val="en-US"/>
        </w:rPr>
      </w:pPr>
      <w:r w:rsidRPr="00026BFB">
        <w:rPr>
          <w:lang w:val="en-US"/>
        </w:rPr>
        <w:t>Continuing education certificate in leadership, liderazgo empresarial</w:t>
      </w:r>
      <w:r w:rsidR="00BF2823" w:rsidRPr="00026BFB">
        <w:rPr>
          <w:lang w:val="en-US" w:bidi="es-ES"/>
        </w:rPr>
        <w:t xml:space="preserve"> / </w:t>
      </w:r>
      <w:r w:rsidRPr="00026BFB">
        <w:rPr>
          <w:rStyle w:val="nfasis"/>
          <w:lang w:val="en-US"/>
        </w:rPr>
        <w:t>M</w:t>
      </w:r>
      <w:r>
        <w:rPr>
          <w:rStyle w:val="nfasis"/>
          <w:lang w:val="en-US"/>
        </w:rPr>
        <w:t>IU City University Miami, Miami</w:t>
      </w:r>
    </w:p>
    <w:p w14:paraId="1A0E07A4" w14:textId="22CD2308" w:rsidR="00BF2823" w:rsidRDefault="00F8764B" w:rsidP="00BF2823">
      <w:pPr>
        <w:pStyle w:val="Ttulo3"/>
        <w:spacing w:after="260"/>
      </w:pPr>
      <w:r w:rsidRPr="00F8764B">
        <w:t>Certificación orientada a fortalecer habilidades de liderazgo personal, profesional y estratégico en contextos multiculturales.</w:t>
      </w:r>
    </w:p>
    <w:p w14:paraId="1004951F" w14:textId="77777777" w:rsidR="00BF2823" w:rsidRDefault="00BF2823" w:rsidP="00BF2823">
      <w:pPr>
        <w:pStyle w:val="Ttulo3"/>
        <w:spacing w:after="260"/>
      </w:pPr>
    </w:p>
    <w:p w14:paraId="25CD18A5" w14:textId="6FECB1A7" w:rsidR="00BF2823" w:rsidRDefault="000B3021" w:rsidP="00BF2823">
      <w:pPr>
        <w:pStyle w:val="Ttulo3"/>
      </w:pPr>
      <w:r>
        <w:t xml:space="preserve">ago 2018 - </w:t>
      </w:r>
      <w:r w:rsidR="00026BFB">
        <w:t>oct</w:t>
      </w:r>
      <w:r w:rsidR="00BF2823">
        <w:rPr>
          <w:lang w:bidi="es-ES"/>
        </w:rPr>
        <w:t xml:space="preserve"> </w:t>
      </w:r>
      <w:r w:rsidR="00026BFB">
        <w:t>2018</w:t>
      </w:r>
    </w:p>
    <w:p w14:paraId="483739DF" w14:textId="7B818755" w:rsidR="00BF2823" w:rsidRDefault="00026BFB" w:rsidP="00BF2823">
      <w:pPr>
        <w:pStyle w:val="Ttulo2"/>
      </w:pPr>
      <w:r>
        <w:t>Diplomado en gerencia en sistemas, liderazgo empresarial</w:t>
      </w:r>
      <w:r w:rsidR="00BF2823">
        <w:rPr>
          <w:lang w:bidi="es-ES"/>
        </w:rPr>
        <w:t xml:space="preserve"> / </w:t>
      </w:r>
      <w:r>
        <w:rPr>
          <w:rStyle w:val="nfasis"/>
        </w:rPr>
        <w:t>Politécnico Superior de Colombia, Bogotá</w:t>
      </w:r>
    </w:p>
    <w:p w14:paraId="09B4083E" w14:textId="286376DC" w:rsidR="00BF2823" w:rsidRDefault="00F8764B" w:rsidP="00BF2823">
      <w:pPr>
        <w:pStyle w:val="Ttulo3"/>
        <w:spacing w:after="260"/>
      </w:pPr>
      <w:r w:rsidRPr="00F8764B">
        <w:t>Desarrollo de competencias en gestión de equipos tecnológicos, liderazgo estratégico e innovación digital.</w:t>
      </w:r>
    </w:p>
    <w:p w14:paraId="092B3F9C" w14:textId="77777777" w:rsidR="00BF2823" w:rsidRDefault="00BF2823" w:rsidP="00BF2823">
      <w:pPr>
        <w:pStyle w:val="Ttulo3"/>
        <w:spacing w:after="260"/>
      </w:pPr>
    </w:p>
    <w:p w14:paraId="3015B5B2" w14:textId="01444C36" w:rsidR="00274547" w:rsidRDefault="000B3021" w:rsidP="00274547">
      <w:pPr>
        <w:pStyle w:val="Ttulo3"/>
      </w:pPr>
      <w:r>
        <w:t xml:space="preserve">feb 2018 - </w:t>
      </w:r>
      <w:r w:rsidR="00274547">
        <w:t>abr</w:t>
      </w:r>
      <w:r w:rsidR="00274547">
        <w:rPr>
          <w:lang w:bidi="es-ES"/>
        </w:rPr>
        <w:t xml:space="preserve"> </w:t>
      </w:r>
      <w:r w:rsidR="00274547">
        <w:t>2018</w:t>
      </w:r>
    </w:p>
    <w:p w14:paraId="4BE841E2" w14:textId="77777777" w:rsidR="00274547" w:rsidRDefault="00274547" w:rsidP="00274547">
      <w:pPr>
        <w:pStyle w:val="Ttulo2"/>
      </w:pPr>
      <w:r>
        <w:t>Seminario de habilidades gerenciales, liderazgo empresarial</w:t>
      </w:r>
      <w:r>
        <w:rPr>
          <w:lang w:bidi="es-ES"/>
        </w:rPr>
        <w:t xml:space="preserve"> / </w:t>
      </w:r>
      <w:r>
        <w:rPr>
          <w:rStyle w:val="nfasis"/>
        </w:rPr>
        <w:t>Fundación universitaria Empresarial de la Cámara de comercio de Bogotá, Bogotá</w:t>
      </w:r>
    </w:p>
    <w:p w14:paraId="28345B3D" w14:textId="1446ABD7" w:rsidR="00274547" w:rsidRDefault="00F8764B" w:rsidP="00274547">
      <w:pPr>
        <w:pStyle w:val="Ttulo3"/>
        <w:spacing w:after="260"/>
      </w:pPr>
      <w:r w:rsidRPr="00F8764B">
        <w:t>Fortalecimiento de habilidades blandas, liderazgo, toma de decisiones y comunicación organizacional.</w:t>
      </w:r>
    </w:p>
    <w:p w14:paraId="190FFE2A" w14:textId="77777777" w:rsidR="00274547" w:rsidRDefault="00274547" w:rsidP="00274547">
      <w:pPr>
        <w:pStyle w:val="Ttulo3"/>
      </w:pPr>
    </w:p>
    <w:p w14:paraId="2236D239" w14:textId="4F717BC0" w:rsidR="00274547" w:rsidRDefault="000B3021" w:rsidP="00274547">
      <w:pPr>
        <w:pStyle w:val="Ttulo3"/>
      </w:pPr>
      <w:r>
        <w:rPr>
          <w:lang w:bidi="es-ES"/>
        </w:rPr>
        <w:t xml:space="preserve">feb 1999 - </w:t>
      </w:r>
      <w:r w:rsidR="00274547">
        <w:rPr>
          <w:lang w:bidi="es-ES"/>
        </w:rPr>
        <w:t>JUN</w:t>
      </w:r>
      <w:r w:rsidR="00274547">
        <w:rPr>
          <w:lang w:bidi="es-ES"/>
        </w:rPr>
        <w:t xml:space="preserve"> </w:t>
      </w:r>
      <w:r w:rsidR="00274547">
        <w:t>20</w:t>
      </w:r>
      <w:r w:rsidR="00274547">
        <w:t>06</w:t>
      </w:r>
    </w:p>
    <w:p w14:paraId="2C2B9260" w14:textId="6D840B00" w:rsidR="00274547" w:rsidRDefault="00274547" w:rsidP="00274547">
      <w:pPr>
        <w:pStyle w:val="Ttulo2"/>
      </w:pPr>
      <w:r>
        <w:t>Ingeniero de sistemas</w:t>
      </w:r>
      <w:r>
        <w:rPr>
          <w:lang w:bidi="es-ES"/>
        </w:rPr>
        <w:t xml:space="preserve"> / </w:t>
      </w:r>
      <w:r>
        <w:rPr>
          <w:rStyle w:val="nfasis"/>
        </w:rPr>
        <w:t xml:space="preserve">Fundación </w:t>
      </w:r>
      <w:r>
        <w:rPr>
          <w:rStyle w:val="nfasis"/>
        </w:rPr>
        <w:t>U</w:t>
      </w:r>
      <w:r>
        <w:rPr>
          <w:rStyle w:val="nfasis"/>
        </w:rPr>
        <w:t xml:space="preserve">niversitaria </w:t>
      </w:r>
      <w:r>
        <w:rPr>
          <w:rStyle w:val="nfasis"/>
        </w:rPr>
        <w:t>Los Libertadores</w:t>
      </w:r>
      <w:r>
        <w:rPr>
          <w:rStyle w:val="nfasis"/>
        </w:rPr>
        <w:t>, Bogotá</w:t>
      </w:r>
    </w:p>
    <w:p w14:paraId="1E9B3329" w14:textId="35B06FC9" w:rsidR="00274547" w:rsidRDefault="00274547" w:rsidP="00274547">
      <w:pPr>
        <w:pStyle w:val="Ttulo3"/>
        <w:spacing w:after="260"/>
      </w:pPr>
      <w:r w:rsidRPr="00274547">
        <w:t>Formación base en programación, bases de datos, arquitectura de software y fundamentos de ingeniería informática.</w:t>
      </w:r>
    </w:p>
    <w:p w14:paraId="31CE8015" w14:textId="77777777" w:rsidR="00BF2823" w:rsidRDefault="00BF2823" w:rsidP="00BF2823">
      <w:pPr>
        <w:pStyle w:val="Ttulo3"/>
        <w:spacing w:after="260"/>
      </w:pPr>
    </w:p>
    <w:p w14:paraId="15CE07EC" w14:textId="77777777" w:rsidR="00434074" w:rsidRDefault="00000000" w:rsidP="00434074">
      <w:pPr>
        <w:pStyle w:val="Ttulo1"/>
      </w:pPr>
      <w:sdt>
        <w:sdtPr>
          <w:alias w:val="Actividades:"/>
          <w:tag w:val="Actividades:"/>
          <w:id w:val="1035625348"/>
          <w:placeholder>
            <w:docPart w:val="A18CF691948D4E3B9B523E5AE6DC49AE"/>
          </w:placeholder>
          <w:temporary/>
          <w:showingPlcHdr/>
          <w15:appearance w15:val="hidden"/>
        </w:sdtPr>
        <w:sdtContent>
          <w:r w:rsidR="00434074" w:rsidRPr="00434074">
            <w:rPr>
              <w:lang w:bidi="es-ES"/>
            </w:rPr>
            <w:t>Actividades</w:t>
          </w:r>
        </w:sdtContent>
      </w:sdt>
    </w:p>
    <w:p w14:paraId="062D49BA" w14:textId="3D41FDCC" w:rsidR="00F8764B" w:rsidRDefault="00F8764B" w:rsidP="00F8764B">
      <w:r>
        <w:t xml:space="preserve">Me dedico a documentar y compartir el conocimiento técnico adquirido a lo largo de mi carrera mediante mi sitio web personal.  </w:t>
      </w:r>
    </w:p>
    <w:p w14:paraId="12720C96" w14:textId="77777777" w:rsidR="00F8764B" w:rsidRDefault="00F8764B" w:rsidP="00F8764B">
      <w:r>
        <w:t xml:space="preserve">Allí desarrollo rutas de aprendizaje, exploro tecnologías emergentes y creo contenido replicable orientado a la formación profesional continua.  </w:t>
      </w:r>
    </w:p>
    <w:p w14:paraId="1C12A581" w14:textId="0CBCACE8" w:rsidR="00BC7376" w:rsidRPr="00BC7376" w:rsidRDefault="00F8764B" w:rsidP="00F8764B">
      <w:r>
        <w:t>También disfruto mentorizar y apoyar procesos de adopción tecnológica en contextos organizacionales.</w:t>
      </w:r>
    </w:p>
    <w:sectPr w:rsidR="00BC7376" w:rsidRPr="00BC7376" w:rsidSect="00990C09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4E6B1" w14:textId="77777777" w:rsidR="00EB34D7" w:rsidRDefault="00EB34D7" w:rsidP="00725803">
      <w:pPr>
        <w:spacing w:after="0"/>
      </w:pPr>
      <w:r>
        <w:separator/>
      </w:r>
    </w:p>
  </w:endnote>
  <w:endnote w:type="continuationSeparator" w:id="0">
    <w:p w14:paraId="256EF118" w14:textId="77777777" w:rsidR="00EB34D7" w:rsidRDefault="00EB34D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BCB70" w14:textId="77777777"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3E575" w14:textId="77777777" w:rsidR="00EB34D7" w:rsidRDefault="00EB34D7" w:rsidP="00725803">
      <w:pPr>
        <w:spacing w:after="0"/>
      </w:pPr>
      <w:r>
        <w:separator/>
      </w:r>
    </w:p>
  </w:footnote>
  <w:footnote w:type="continuationSeparator" w:id="0">
    <w:p w14:paraId="54317F97" w14:textId="77777777" w:rsidR="00EB34D7" w:rsidRDefault="00EB34D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D03EAE"/>
    <w:multiLevelType w:val="multilevel"/>
    <w:tmpl w:val="BF2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D4E6B"/>
    <w:multiLevelType w:val="multilevel"/>
    <w:tmpl w:val="3E6E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651E5C"/>
    <w:multiLevelType w:val="multilevel"/>
    <w:tmpl w:val="E48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51039">
    <w:abstractNumId w:val="11"/>
  </w:num>
  <w:num w:numId="2" w16cid:durableId="784931933">
    <w:abstractNumId w:val="7"/>
  </w:num>
  <w:num w:numId="3" w16cid:durableId="1299191972">
    <w:abstractNumId w:val="6"/>
  </w:num>
  <w:num w:numId="4" w16cid:durableId="18595367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3207669">
    <w:abstractNumId w:val="8"/>
  </w:num>
  <w:num w:numId="6" w16cid:durableId="1021787034">
    <w:abstractNumId w:val="12"/>
  </w:num>
  <w:num w:numId="7" w16cid:durableId="1722097644">
    <w:abstractNumId w:val="5"/>
  </w:num>
  <w:num w:numId="8" w16cid:durableId="518160237">
    <w:abstractNumId w:val="4"/>
  </w:num>
  <w:num w:numId="9" w16cid:durableId="1836021700">
    <w:abstractNumId w:val="3"/>
  </w:num>
  <w:num w:numId="10" w16cid:durableId="2089841600">
    <w:abstractNumId w:val="2"/>
  </w:num>
  <w:num w:numId="11" w16cid:durableId="1384254482">
    <w:abstractNumId w:val="1"/>
  </w:num>
  <w:num w:numId="12" w16cid:durableId="1246190222">
    <w:abstractNumId w:val="0"/>
  </w:num>
  <w:num w:numId="13" w16cid:durableId="838078047">
    <w:abstractNumId w:val="9"/>
  </w:num>
  <w:num w:numId="14" w16cid:durableId="386801250">
    <w:abstractNumId w:val="10"/>
  </w:num>
  <w:num w:numId="15" w16cid:durableId="856135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1E"/>
    <w:rsid w:val="00025E77"/>
    <w:rsid w:val="00026BFB"/>
    <w:rsid w:val="00027312"/>
    <w:rsid w:val="000645F2"/>
    <w:rsid w:val="00082F03"/>
    <w:rsid w:val="000835A0"/>
    <w:rsid w:val="000934A2"/>
    <w:rsid w:val="000B3021"/>
    <w:rsid w:val="001478C7"/>
    <w:rsid w:val="001B0955"/>
    <w:rsid w:val="00227784"/>
    <w:rsid w:val="0023705D"/>
    <w:rsid w:val="00250A31"/>
    <w:rsid w:val="00251C13"/>
    <w:rsid w:val="00274547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10D5D"/>
    <w:rsid w:val="00857E6B"/>
    <w:rsid w:val="00861B1E"/>
    <w:rsid w:val="008968C4"/>
    <w:rsid w:val="008D7C1C"/>
    <w:rsid w:val="00905356"/>
    <w:rsid w:val="0092291B"/>
    <w:rsid w:val="00932D92"/>
    <w:rsid w:val="0095272C"/>
    <w:rsid w:val="00952E88"/>
    <w:rsid w:val="00972024"/>
    <w:rsid w:val="00990C09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BF2823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B34D7"/>
    <w:rsid w:val="00F00A4F"/>
    <w:rsid w:val="00F33CD8"/>
    <w:rsid w:val="00F51B7E"/>
    <w:rsid w:val="00F8764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43724F"/>
  <w15:chartTrackingRefBased/>
  <w15:docId w15:val="{4195FB44-BEAA-4EEA-A83A-F187FADF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Al\AppData\Roaming\Microsoft\Template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3B433436684003B4BB15977C142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C1486-B89F-489C-A5D1-EBEC18B3DF01}"/>
      </w:docPartPr>
      <w:docPartBody>
        <w:p w:rsidR="00000000" w:rsidRDefault="00000000">
          <w:pPr>
            <w:pStyle w:val="783B433436684003B4BB15977C142DEC"/>
          </w:pPr>
          <w:r>
            <w:rPr>
              <w:lang w:bidi="es-ES"/>
            </w:rPr>
            <w:t xml:space="preserve">Nombre </w:t>
          </w:r>
        </w:p>
      </w:docPartBody>
    </w:docPart>
    <w:docPart>
      <w:docPartPr>
        <w:name w:val="3DC9B9F412744A64A1A99764F80BB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B4995-638A-430C-ABDF-5AE0DD2A2A1E}"/>
      </w:docPartPr>
      <w:docPartBody>
        <w:p w:rsidR="00000000" w:rsidRDefault="00000000">
          <w:pPr>
            <w:pStyle w:val="3DC9B9F412744A64A1A99764F80BB2DD"/>
          </w:pPr>
          <w:r>
            <w:rPr>
              <w:lang w:bidi="es-ES"/>
            </w:rPr>
            <w:t>Apellidos</w:t>
          </w:r>
        </w:p>
      </w:docPartBody>
    </w:docPart>
    <w:docPart>
      <w:docPartPr>
        <w:name w:val="CE036592A0684A19B788C20563C8F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B850A-13D3-49D7-A877-C2C2D27F8435}"/>
      </w:docPartPr>
      <w:docPartBody>
        <w:p w:rsidR="00000000" w:rsidRDefault="00000000">
          <w:pPr>
            <w:pStyle w:val="CE036592A0684A19B788C20563C8F5A3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8D14034410544402B6AB030659462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B2DA-0FAC-444A-8216-71F1EBA79BF6}"/>
      </w:docPartPr>
      <w:docPartBody>
        <w:p w:rsidR="00000000" w:rsidRDefault="00000000">
          <w:pPr>
            <w:pStyle w:val="8D14034410544402B6AB030659462ECB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BB2995CAF89C4D9B829CCFFF3DFEE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22897-D5F9-4483-8ED1-27A2B94A179E}"/>
      </w:docPartPr>
      <w:docPartBody>
        <w:p w:rsidR="00000000" w:rsidRDefault="00000000">
          <w:pPr>
            <w:pStyle w:val="BB2995CAF89C4D9B829CCFFF3DFEEB7F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0577916F5FD54941AA3A22B2E8CCC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8C570-E446-43D0-80F7-E1852B2CA3B8}"/>
      </w:docPartPr>
      <w:docPartBody>
        <w:p w:rsidR="00000000" w:rsidRDefault="00000000">
          <w:pPr>
            <w:pStyle w:val="0577916F5FD54941AA3A22B2E8CCCA1D"/>
          </w:pPr>
          <w:r w:rsidRPr="009D0878">
            <w:rPr>
              <w:lang w:bidi="es-ES"/>
            </w:rPr>
            <w:t>Perfil de LinkedIn</w:t>
          </w:r>
        </w:p>
      </w:docPartBody>
    </w:docPart>
    <w:docPart>
      <w:docPartPr>
        <w:name w:val="BC5D2D2506BD4954A639DCDDCFCA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73B08-980E-4307-9A0D-ADF59ACBCD07}"/>
      </w:docPartPr>
      <w:docPartBody>
        <w:p w:rsidR="00000000" w:rsidRDefault="00000000">
          <w:pPr>
            <w:pStyle w:val="BC5D2D2506BD4954A639DCDDCFCA793F"/>
          </w:pPr>
          <w:r w:rsidRPr="009D0878">
            <w:rPr>
              <w:lang w:bidi="es-ES"/>
            </w:rPr>
            <w:t>Twitter/Blog/Cartera</w:t>
          </w:r>
        </w:p>
      </w:docPartBody>
    </w:docPart>
    <w:docPart>
      <w:docPartPr>
        <w:name w:val="5BE9DBEB0F6444589A70B456B2607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A7CB-4A46-4B21-B8CC-6F3A264A3AFC}"/>
      </w:docPartPr>
      <w:docPartBody>
        <w:p w:rsidR="00000000" w:rsidRDefault="00000000">
          <w:pPr>
            <w:pStyle w:val="5BE9DBEB0F6444589A70B456B260738D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69F701FBDB7E4AABAED86F5E772D4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8C7E5-2188-4B37-94EB-F9C0C826C189}"/>
      </w:docPartPr>
      <w:docPartBody>
        <w:p w:rsidR="00000000" w:rsidRDefault="00000000">
          <w:pPr>
            <w:pStyle w:val="69F701FBDB7E4AABAED86F5E772D4810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FC603A863542428EB6E7BD67B79F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FCBE-4059-471E-9708-8846467A30DA}"/>
      </w:docPartPr>
      <w:docPartBody>
        <w:p w:rsidR="00000000" w:rsidRDefault="00000000">
          <w:pPr>
            <w:pStyle w:val="FC603A863542428EB6E7BD67B79FC327"/>
          </w:pPr>
          <w:r w:rsidRPr="0070237E">
            <w:rPr>
              <w:lang w:bidi="es-ES"/>
            </w:rPr>
            <w:t>Educación</w:t>
          </w:r>
        </w:p>
      </w:docPartBody>
    </w:docPart>
    <w:docPart>
      <w:docPartPr>
        <w:name w:val="A18CF691948D4E3B9B523E5AE6DC4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41DA-A131-4A7E-95B3-3FB56794048E}"/>
      </w:docPartPr>
      <w:docPartBody>
        <w:p w:rsidR="00000000" w:rsidRDefault="00000000">
          <w:pPr>
            <w:pStyle w:val="A18CF691948D4E3B9B523E5AE6DC49AE"/>
          </w:pPr>
          <w:r w:rsidRPr="00434074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7F"/>
    <w:rsid w:val="00514062"/>
    <w:rsid w:val="0080597F"/>
    <w:rsid w:val="00F5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3B433436684003B4BB15977C142DEC">
    <w:name w:val="783B433436684003B4BB15977C142DEC"/>
  </w:style>
  <w:style w:type="paragraph" w:customStyle="1" w:styleId="3DC9B9F412744A64A1A99764F80BB2DD">
    <w:name w:val="3DC9B9F412744A64A1A99764F80BB2DD"/>
  </w:style>
  <w:style w:type="paragraph" w:customStyle="1" w:styleId="CE036592A0684A19B788C20563C8F5A3">
    <w:name w:val="CE036592A0684A19B788C20563C8F5A3"/>
  </w:style>
  <w:style w:type="paragraph" w:customStyle="1" w:styleId="8D14034410544402B6AB030659462ECB">
    <w:name w:val="8D14034410544402B6AB030659462ECB"/>
  </w:style>
  <w:style w:type="paragraph" w:customStyle="1" w:styleId="BB2995CAF89C4D9B829CCFFF3DFEEB7F">
    <w:name w:val="BB2995CAF89C4D9B829CCFFF3DFEEB7F"/>
  </w:style>
  <w:style w:type="paragraph" w:customStyle="1" w:styleId="0577916F5FD54941AA3A22B2E8CCCA1D">
    <w:name w:val="0577916F5FD54941AA3A22B2E8CCCA1D"/>
  </w:style>
  <w:style w:type="paragraph" w:customStyle="1" w:styleId="BC5D2D2506BD4954A639DCDDCFCA793F">
    <w:name w:val="BC5D2D2506BD4954A639DCDDCFCA793F"/>
  </w:style>
  <w:style w:type="paragraph" w:customStyle="1" w:styleId="5B3CC00C104B41B8BA7839201B04147A">
    <w:name w:val="5B3CC00C104B41B8BA7839201B04147A"/>
  </w:style>
  <w:style w:type="paragraph" w:customStyle="1" w:styleId="5BE9DBEB0F6444589A70B456B260738D">
    <w:name w:val="5BE9DBEB0F6444589A70B456B260738D"/>
  </w:style>
  <w:style w:type="paragraph" w:customStyle="1" w:styleId="55B716280EC94DB7ADA471206142F137">
    <w:name w:val="55B716280EC94DB7ADA471206142F137"/>
  </w:style>
  <w:style w:type="paragraph" w:customStyle="1" w:styleId="621E6777F32F4673A6A90A476C92DE00">
    <w:name w:val="621E6777F32F4673A6A90A476C92DE00"/>
  </w:style>
  <w:style w:type="paragraph" w:customStyle="1" w:styleId="AB698E042BAA4E0CBF6FD494216C7679">
    <w:name w:val="AB698E042BAA4E0CBF6FD494216C7679"/>
  </w:style>
  <w:style w:type="paragraph" w:customStyle="1" w:styleId="2745AF4B34AA4796BB76D8921FB9F208">
    <w:name w:val="2745AF4B34AA4796BB76D8921FB9F208"/>
  </w:style>
  <w:style w:type="paragraph" w:customStyle="1" w:styleId="71BDD9640BCD467D8AF68859247E736C">
    <w:name w:val="71BDD9640BCD467D8AF68859247E736C"/>
  </w:style>
  <w:style w:type="paragraph" w:customStyle="1" w:styleId="69F701FBDB7E4AABAED86F5E772D4810">
    <w:name w:val="69F701FBDB7E4AABAED86F5E772D4810"/>
  </w:style>
  <w:style w:type="paragraph" w:customStyle="1" w:styleId="DBFFA92C78C44B0183C74404C39777C8">
    <w:name w:val="DBFFA92C78C44B0183C74404C39777C8"/>
  </w:style>
  <w:style w:type="paragraph" w:customStyle="1" w:styleId="FCB1EB193468456DB9B2DD056C86826F">
    <w:name w:val="FCB1EB193468456DB9B2DD056C86826F"/>
  </w:style>
  <w:style w:type="paragraph" w:customStyle="1" w:styleId="0DE41CF980584421A4E3DA9D0277EF92">
    <w:name w:val="0DE41CF980584421A4E3DA9D0277EF92"/>
  </w:style>
  <w:style w:type="character" w:styleId="nfasis">
    <w:name w:val="Emphasis"/>
    <w:basedOn w:val="Fuentedeprrafopredeter"/>
    <w:uiPriority w:val="20"/>
    <w:qFormat/>
    <w:rsid w:val="0080597F"/>
    <w:rPr>
      <w:b w:val="0"/>
      <w:i w:val="0"/>
      <w:iCs/>
      <w:color w:val="595959" w:themeColor="text1" w:themeTint="A6"/>
    </w:rPr>
  </w:style>
  <w:style w:type="paragraph" w:customStyle="1" w:styleId="24BE50248B274A439CF751B4900A9A04">
    <w:name w:val="24BE50248B274A439CF751B4900A9A04"/>
  </w:style>
  <w:style w:type="paragraph" w:customStyle="1" w:styleId="A8BCF8C57F9144B8939AD80F8EE5762D">
    <w:name w:val="A8BCF8C57F9144B8939AD80F8EE5762D"/>
  </w:style>
  <w:style w:type="paragraph" w:customStyle="1" w:styleId="5A4A611AC937422E95103D5E1014A6EB">
    <w:name w:val="5A4A611AC937422E95103D5E1014A6EB"/>
  </w:style>
  <w:style w:type="paragraph" w:customStyle="1" w:styleId="7E4A61ABDABF466FA118E01A17F8FA7B">
    <w:name w:val="7E4A61ABDABF466FA118E01A17F8FA7B"/>
  </w:style>
  <w:style w:type="paragraph" w:customStyle="1" w:styleId="83BF5061E3C54F4F92E724FA3D4266A7">
    <w:name w:val="83BF5061E3C54F4F92E724FA3D4266A7"/>
  </w:style>
  <w:style w:type="paragraph" w:customStyle="1" w:styleId="0C9BBCD434BC42508FC577CC70B3E894">
    <w:name w:val="0C9BBCD434BC42508FC577CC70B3E894"/>
  </w:style>
  <w:style w:type="paragraph" w:customStyle="1" w:styleId="7D372A56C11F4A6B865B2258564D0E27">
    <w:name w:val="7D372A56C11F4A6B865B2258564D0E27"/>
  </w:style>
  <w:style w:type="paragraph" w:customStyle="1" w:styleId="FC603A863542428EB6E7BD67B79FC327">
    <w:name w:val="FC603A863542428EB6E7BD67B79FC327"/>
  </w:style>
  <w:style w:type="paragraph" w:customStyle="1" w:styleId="5EC18A722DC94602B5436893136D666B">
    <w:name w:val="5EC18A722DC94602B5436893136D666B"/>
  </w:style>
  <w:style w:type="paragraph" w:customStyle="1" w:styleId="83E4399685514471B6A0F8B7DDE5CDBE">
    <w:name w:val="83E4399685514471B6A0F8B7DDE5CDBE"/>
  </w:style>
  <w:style w:type="paragraph" w:customStyle="1" w:styleId="6EF65E62730D4557B46A167668E51B1D">
    <w:name w:val="6EF65E62730D4557B46A167668E51B1D"/>
  </w:style>
  <w:style w:type="paragraph" w:customStyle="1" w:styleId="8F547C141C5A442BAE184F572F19EBEF">
    <w:name w:val="8F547C141C5A442BAE184F572F19EBEF"/>
  </w:style>
  <w:style w:type="paragraph" w:customStyle="1" w:styleId="5E0307CB4280493E8CD074C00EADF7F3">
    <w:name w:val="5E0307CB4280493E8CD074C00EADF7F3"/>
  </w:style>
  <w:style w:type="paragraph" w:customStyle="1" w:styleId="D5FCF2C5790144C2B790EF3F505C0F7F">
    <w:name w:val="D5FCF2C5790144C2B790EF3F505C0F7F"/>
  </w:style>
  <w:style w:type="paragraph" w:customStyle="1" w:styleId="209D6DBDFCF045E4831466EA052E1307">
    <w:name w:val="209D6DBDFCF045E4831466EA052E1307"/>
  </w:style>
  <w:style w:type="paragraph" w:customStyle="1" w:styleId="451B749A00C04217AE891FCD6360BF06">
    <w:name w:val="451B749A00C04217AE891FCD6360BF06"/>
  </w:style>
  <w:style w:type="paragraph" w:customStyle="1" w:styleId="703CA059AF88499EACE4E05AD8405B9E">
    <w:name w:val="703CA059AF88499EACE4E05AD8405B9E"/>
  </w:style>
  <w:style w:type="paragraph" w:customStyle="1" w:styleId="FA727C0BFA724512993EE46CC81303B5">
    <w:name w:val="FA727C0BFA724512993EE46CC81303B5"/>
  </w:style>
  <w:style w:type="paragraph" w:customStyle="1" w:styleId="A18CF691948D4E3B9B523E5AE6DC49AE">
    <w:name w:val="A18CF691948D4E3B9B523E5AE6DC49AE"/>
  </w:style>
  <w:style w:type="paragraph" w:customStyle="1" w:styleId="84FCF3ED518C472292D4AD5B9B4E8BA1">
    <w:name w:val="84FCF3ED518C472292D4AD5B9B4E8BA1"/>
  </w:style>
  <w:style w:type="paragraph" w:customStyle="1" w:styleId="B3BBC72B200845B9A3C6439ECD804D3F">
    <w:name w:val="B3BBC72B200845B9A3C6439ECD804D3F"/>
    <w:rsid w:val="0080597F"/>
  </w:style>
  <w:style w:type="paragraph" w:customStyle="1" w:styleId="FD8B68DD3D6B4331AF1E277EE44BEDD7">
    <w:name w:val="FD8B68DD3D6B4331AF1E277EE44BEDD7"/>
    <w:rsid w:val="0080597F"/>
  </w:style>
  <w:style w:type="paragraph" w:customStyle="1" w:styleId="267DEA15AF3049B595FB92FC301A4F7D">
    <w:name w:val="267DEA15AF3049B595FB92FC301A4F7D"/>
    <w:rsid w:val="0080597F"/>
  </w:style>
  <w:style w:type="paragraph" w:customStyle="1" w:styleId="74EB3C37136B47A18D6999EB2EF43EF7">
    <w:name w:val="74EB3C37136B47A18D6999EB2EF43EF7"/>
    <w:rsid w:val="0080597F"/>
  </w:style>
  <w:style w:type="paragraph" w:customStyle="1" w:styleId="3870A73D2C3340F99CA35621C27F4AC8">
    <w:name w:val="3870A73D2C3340F99CA35621C27F4AC8"/>
    <w:rsid w:val="0080597F"/>
  </w:style>
  <w:style w:type="paragraph" w:customStyle="1" w:styleId="8A72A20FD4B34831A145F41D26B8C948">
    <w:name w:val="8A72A20FD4B34831A145F41D26B8C948"/>
    <w:rsid w:val="0080597F"/>
  </w:style>
  <w:style w:type="paragraph" w:customStyle="1" w:styleId="44FDA3B34B20435D91CE25B8E4B41490">
    <w:name w:val="44FDA3B34B20435D91CE25B8E4B41490"/>
    <w:rsid w:val="0080597F"/>
  </w:style>
  <w:style w:type="paragraph" w:customStyle="1" w:styleId="38199F1693534FD39196E61B56392608">
    <w:name w:val="38199F1693534FD39196E61B56392608"/>
    <w:rsid w:val="0080597F"/>
  </w:style>
  <w:style w:type="paragraph" w:customStyle="1" w:styleId="54B0ABD2010F49F5944CFA900AC04456">
    <w:name w:val="54B0ABD2010F49F5944CFA900AC04456"/>
    <w:rsid w:val="0080597F"/>
  </w:style>
  <w:style w:type="paragraph" w:customStyle="1" w:styleId="78C5EB7FA48D42B6A749123520A9F427">
    <w:name w:val="78C5EB7FA48D42B6A749123520A9F427"/>
    <w:rsid w:val="0080597F"/>
  </w:style>
  <w:style w:type="paragraph" w:customStyle="1" w:styleId="A2A803F8A9E14CB690881E5C05E46C7A">
    <w:name w:val="A2A803F8A9E14CB690881E5C05E46C7A"/>
    <w:rsid w:val="0080597F"/>
  </w:style>
  <w:style w:type="paragraph" w:customStyle="1" w:styleId="1184FEC237614DD194F3D23C1BCEE386">
    <w:name w:val="1184FEC237614DD194F3D23C1BCEE386"/>
    <w:rsid w:val="0080597F"/>
  </w:style>
  <w:style w:type="paragraph" w:customStyle="1" w:styleId="B600AB483E374B19ABD898405B6E48B5">
    <w:name w:val="B600AB483E374B19ABD898405B6E48B5"/>
    <w:rsid w:val="0080597F"/>
  </w:style>
  <w:style w:type="paragraph" w:customStyle="1" w:styleId="D9A355F5E1B1437F9BA0F7D172649642">
    <w:name w:val="D9A355F5E1B1437F9BA0F7D172649642"/>
    <w:rsid w:val="0080597F"/>
  </w:style>
  <w:style w:type="paragraph" w:customStyle="1" w:styleId="3D1BF716FC734E1DB7A69DC99A0D2C22">
    <w:name w:val="3D1BF716FC734E1DB7A69DC99A0D2C22"/>
    <w:rsid w:val="0080597F"/>
  </w:style>
  <w:style w:type="paragraph" w:customStyle="1" w:styleId="0A2335D94F33408AAE3C12BDB47B0BA3">
    <w:name w:val="0A2335D94F33408AAE3C12BDB47B0BA3"/>
    <w:rsid w:val="0080597F"/>
  </w:style>
  <w:style w:type="paragraph" w:customStyle="1" w:styleId="EE3C40F820874D03946DD9E5A1DB4286">
    <w:name w:val="EE3C40F820874D03946DD9E5A1DB4286"/>
    <w:rsid w:val="0080597F"/>
  </w:style>
  <w:style w:type="paragraph" w:customStyle="1" w:styleId="3942F99455D9469A8AAE08D0E4307C7C">
    <w:name w:val="3942F99455D9469A8AAE08D0E4307C7C"/>
    <w:rsid w:val="0080597F"/>
  </w:style>
  <w:style w:type="paragraph" w:customStyle="1" w:styleId="746FA718A8234B62B5024709D831AEE9">
    <w:name w:val="746FA718A8234B62B5024709D831AEE9"/>
    <w:rsid w:val="0080597F"/>
  </w:style>
  <w:style w:type="paragraph" w:customStyle="1" w:styleId="BA638524E70E44DDAA62E8214FD69E36">
    <w:name w:val="BA638524E70E44DDAA62E8214FD69E36"/>
    <w:rsid w:val="0080597F"/>
  </w:style>
  <w:style w:type="paragraph" w:customStyle="1" w:styleId="7B2E53DC5646434D81EAA7A15689DF64">
    <w:name w:val="7B2E53DC5646434D81EAA7A15689DF64"/>
    <w:rsid w:val="0080597F"/>
  </w:style>
  <w:style w:type="paragraph" w:customStyle="1" w:styleId="40FC7191E71C460DB9DCD9083FE24ACB">
    <w:name w:val="40FC7191E71C460DB9DCD9083FE24ACB"/>
    <w:rsid w:val="0080597F"/>
  </w:style>
  <w:style w:type="paragraph" w:customStyle="1" w:styleId="2CC6A3C9D1884125A2C0AF1C7C743A89">
    <w:name w:val="2CC6A3C9D1884125A2C0AF1C7C743A89"/>
    <w:rsid w:val="0080597F"/>
  </w:style>
  <w:style w:type="paragraph" w:customStyle="1" w:styleId="1BC1AA61B6D4437E9FC1AD1FC7EA4A31">
    <w:name w:val="1BC1AA61B6D4437E9FC1AD1FC7EA4A31"/>
    <w:rsid w:val="0080597F"/>
  </w:style>
  <w:style w:type="paragraph" w:customStyle="1" w:styleId="A5AC6E49AD8F46ABBD18B2E71FE9A904">
    <w:name w:val="A5AC6E49AD8F46ABBD18B2E71FE9A904"/>
    <w:rsid w:val="0080597F"/>
  </w:style>
  <w:style w:type="paragraph" w:customStyle="1" w:styleId="311929FF99304925B0085EF6ADB6A5B1">
    <w:name w:val="311929FF99304925B0085EF6ADB6A5B1"/>
    <w:rsid w:val="0080597F"/>
  </w:style>
  <w:style w:type="paragraph" w:customStyle="1" w:styleId="266A38D5020D46949D8AFFEDF177000C">
    <w:name w:val="266A38D5020D46949D8AFFEDF177000C"/>
    <w:rsid w:val="0080597F"/>
  </w:style>
  <w:style w:type="paragraph" w:customStyle="1" w:styleId="E196B1794FA34AF5917F1B32B8A1896E">
    <w:name w:val="E196B1794FA34AF5917F1B32B8A1896E"/>
    <w:rsid w:val="0080597F"/>
  </w:style>
  <w:style w:type="paragraph" w:customStyle="1" w:styleId="E467A98BF1074E1E9456E86EC430E2B9">
    <w:name w:val="E467A98BF1074E1E9456E86EC430E2B9"/>
    <w:rsid w:val="0080597F"/>
  </w:style>
  <w:style w:type="paragraph" w:customStyle="1" w:styleId="C644FFA566DC4AD78AF7AF63F69B738B">
    <w:name w:val="C644FFA566DC4AD78AF7AF63F69B738B"/>
    <w:rsid w:val="0080597F"/>
  </w:style>
  <w:style w:type="paragraph" w:customStyle="1" w:styleId="11C041E92C414E22A26A49E8A40C7829">
    <w:name w:val="11C041E92C414E22A26A49E8A40C7829"/>
    <w:rsid w:val="0080597F"/>
  </w:style>
  <w:style w:type="paragraph" w:customStyle="1" w:styleId="E32682093A24400D9A368E6CE57D3DC4">
    <w:name w:val="E32682093A24400D9A368E6CE57D3DC4"/>
    <w:rsid w:val="0080597F"/>
  </w:style>
  <w:style w:type="paragraph" w:customStyle="1" w:styleId="60D7E1B00617496BA3776F9368A4B989">
    <w:name w:val="60D7E1B00617496BA3776F9368A4B989"/>
    <w:rsid w:val="0080597F"/>
  </w:style>
  <w:style w:type="paragraph" w:customStyle="1" w:styleId="1D47F32A8BA441A597EA009C5E48720A">
    <w:name w:val="1D47F32A8BA441A597EA009C5E48720A"/>
    <w:rsid w:val="0080597F"/>
  </w:style>
  <w:style w:type="paragraph" w:customStyle="1" w:styleId="E8F922C00E5F464A839C249376F86F42">
    <w:name w:val="E8F922C00E5F464A839C249376F86F42"/>
    <w:rsid w:val="0080597F"/>
  </w:style>
  <w:style w:type="paragraph" w:customStyle="1" w:styleId="F4DE278BBA194B03BB765619A494A499">
    <w:name w:val="F4DE278BBA194B03BB765619A494A499"/>
    <w:rsid w:val="0080597F"/>
  </w:style>
  <w:style w:type="paragraph" w:customStyle="1" w:styleId="365FB279504445AB990B264674A07FCF">
    <w:name w:val="365FB279504445AB990B264674A07FCF"/>
    <w:rsid w:val="0080597F"/>
  </w:style>
  <w:style w:type="paragraph" w:customStyle="1" w:styleId="370E1FD58B5E4A32ADE1EF563525B370">
    <w:name w:val="370E1FD58B5E4A32ADE1EF563525B370"/>
    <w:rsid w:val="0080597F"/>
  </w:style>
  <w:style w:type="paragraph" w:customStyle="1" w:styleId="7F2351415E76445E99F261DECFA6A6A9">
    <w:name w:val="7F2351415E76445E99F261DECFA6A6A9"/>
    <w:rsid w:val="0080597F"/>
  </w:style>
  <w:style w:type="paragraph" w:customStyle="1" w:styleId="F521D39DFEE946708709683E19A61D33">
    <w:name w:val="F521D39DFEE946708709683E19A61D33"/>
    <w:rsid w:val="0080597F"/>
  </w:style>
  <w:style w:type="paragraph" w:customStyle="1" w:styleId="FE754E63D8554457A20B1B09330D62A3">
    <w:name w:val="FE754E63D8554457A20B1B09330D62A3"/>
    <w:rsid w:val="0080597F"/>
  </w:style>
  <w:style w:type="paragraph" w:customStyle="1" w:styleId="223FC6AEFE384BAB878E8240C5759B4B">
    <w:name w:val="223FC6AEFE384BAB878E8240C5759B4B"/>
    <w:rsid w:val="0080597F"/>
  </w:style>
  <w:style w:type="paragraph" w:customStyle="1" w:styleId="2474EACA5CFC4F5BB7B506D2CBEAE1D9">
    <w:name w:val="2474EACA5CFC4F5BB7B506D2CBEAE1D9"/>
    <w:rsid w:val="0080597F"/>
  </w:style>
  <w:style w:type="paragraph" w:customStyle="1" w:styleId="7922B2B3556142898CE1B2A7514D2743">
    <w:name w:val="7922B2B3556142898CE1B2A7514D2743"/>
    <w:rsid w:val="0080597F"/>
  </w:style>
  <w:style w:type="paragraph" w:customStyle="1" w:styleId="D2E19719782047E0A13B409A85316F12">
    <w:name w:val="D2E19719782047E0A13B409A85316F12"/>
    <w:rsid w:val="0080597F"/>
  </w:style>
  <w:style w:type="paragraph" w:customStyle="1" w:styleId="8387ED8BCF114CBC94CB37E1A482C4D6">
    <w:name w:val="8387ED8BCF114CBC94CB37E1A482C4D6"/>
    <w:rsid w:val="0080597F"/>
  </w:style>
  <w:style w:type="paragraph" w:customStyle="1" w:styleId="57E02C0B532D44949E04FE0C58F30BB1">
    <w:name w:val="57E02C0B532D44949E04FE0C58F30BB1"/>
    <w:rsid w:val="0080597F"/>
  </w:style>
  <w:style w:type="paragraph" w:customStyle="1" w:styleId="2DEB96B6B3BD4D7CA9C8D29F462E1B1A">
    <w:name w:val="2DEB96B6B3BD4D7CA9C8D29F462E1B1A"/>
    <w:rsid w:val="0080597F"/>
  </w:style>
  <w:style w:type="paragraph" w:customStyle="1" w:styleId="89E8010045924F118CF9FC03B1FD5582">
    <w:name w:val="89E8010045924F118CF9FC03B1FD5582"/>
    <w:rsid w:val="0080597F"/>
  </w:style>
  <w:style w:type="paragraph" w:customStyle="1" w:styleId="6925101D92824875A9D1F39658AC879F">
    <w:name w:val="6925101D92824875A9D1F39658AC879F"/>
    <w:rsid w:val="0080597F"/>
  </w:style>
  <w:style w:type="paragraph" w:customStyle="1" w:styleId="E61FE6B335D34200B23701A0BFB3A02F">
    <w:name w:val="E61FE6B335D34200B23701A0BFB3A02F"/>
    <w:rsid w:val="0080597F"/>
  </w:style>
  <w:style w:type="paragraph" w:customStyle="1" w:styleId="1D3DE53004EB48E5AECBBCC75D0E51D5">
    <w:name w:val="1D3DE53004EB48E5AECBBCC75D0E51D5"/>
    <w:rsid w:val="0080597F"/>
  </w:style>
  <w:style w:type="paragraph" w:customStyle="1" w:styleId="DACBC7B1C22C41C689DDFC9B64F5ABDC">
    <w:name w:val="DACBC7B1C22C41C689DDFC9B64F5ABDC"/>
    <w:rsid w:val="0080597F"/>
  </w:style>
  <w:style w:type="paragraph" w:customStyle="1" w:styleId="489686AF2DC24E95AAD0B9FF20D0CB60">
    <w:name w:val="489686AF2DC24E95AAD0B9FF20D0CB60"/>
    <w:rsid w:val="0080597F"/>
  </w:style>
  <w:style w:type="paragraph" w:customStyle="1" w:styleId="10F1527896484AA79E783B60361BD9AE">
    <w:name w:val="10F1527896484AA79E783B60361BD9AE"/>
    <w:rsid w:val="0080597F"/>
  </w:style>
  <w:style w:type="paragraph" w:customStyle="1" w:styleId="33250682753B4DD6966038FE1020BB54">
    <w:name w:val="33250682753B4DD6966038FE1020BB54"/>
    <w:rsid w:val="0080597F"/>
  </w:style>
  <w:style w:type="paragraph" w:customStyle="1" w:styleId="4C42668BE46A4874B47600B9797344E2">
    <w:name w:val="4C42668BE46A4874B47600B9797344E2"/>
    <w:rsid w:val="0080597F"/>
  </w:style>
  <w:style w:type="paragraph" w:customStyle="1" w:styleId="295C38D3429140CE94E9847E562DE269">
    <w:name w:val="295C38D3429140CE94E9847E562DE269"/>
    <w:rsid w:val="0080597F"/>
  </w:style>
  <w:style w:type="paragraph" w:customStyle="1" w:styleId="5E18D59E9F2D460A85F7D142CB6B0E26">
    <w:name w:val="5E18D59E9F2D460A85F7D142CB6B0E26"/>
    <w:rsid w:val="0080597F"/>
  </w:style>
  <w:style w:type="paragraph" w:customStyle="1" w:styleId="D2772931890C418AB658B9FB204A987C">
    <w:name w:val="D2772931890C418AB658B9FB204A987C"/>
    <w:rsid w:val="0080597F"/>
  </w:style>
  <w:style w:type="paragraph" w:customStyle="1" w:styleId="7ACC95CF321B4E38BA0EC43CB60E62EA">
    <w:name w:val="7ACC95CF321B4E38BA0EC43CB60E62EA"/>
    <w:rsid w:val="0080597F"/>
  </w:style>
  <w:style w:type="paragraph" w:customStyle="1" w:styleId="AAAF3FC3FA2A42B29921AF6E276EF28D">
    <w:name w:val="AAAF3FC3FA2A42B29921AF6E276EF28D"/>
    <w:rsid w:val="0080597F"/>
  </w:style>
  <w:style w:type="paragraph" w:customStyle="1" w:styleId="4D84B53120A441E69AE0907240F12DA7">
    <w:name w:val="4D84B53120A441E69AE0907240F12DA7"/>
    <w:rsid w:val="0080597F"/>
  </w:style>
  <w:style w:type="paragraph" w:customStyle="1" w:styleId="C2095CC31879472E8844DD2259D6FF75">
    <w:name w:val="C2095CC31879472E8844DD2259D6FF75"/>
    <w:rsid w:val="0080597F"/>
  </w:style>
  <w:style w:type="paragraph" w:customStyle="1" w:styleId="97B35D18A1244593BA16DFF04D89F20E">
    <w:name w:val="97B35D18A1244593BA16DFF04D89F20E"/>
    <w:rsid w:val="0080597F"/>
  </w:style>
  <w:style w:type="paragraph" w:customStyle="1" w:styleId="80FF8AB76CBC4641A4745ED078C730ED">
    <w:name w:val="80FF8AB76CBC4641A4745ED078C730ED"/>
    <w:rsid w:val="0080597F"/>
  </w:style>
  <w:style w:type="paragraph" w:customStyle="1" w:styleId="388A67ACA5464FA081AAD74B90C10E65">
    <w:name w:val="388A67ACA5464FA081AAD74B90C10E65"/>
    <w:rsid w:val="0080597F"/>
  </w:style>
  <w:style w:type="paragraph" w:customStyle="1" w:styleId="6F7E1B1084014910AAA3F1545958B82C">
    <w:name w:val="6F7E1B1084014910AAA3F1545958B82C"/>
    <w:rsid w:val="0080597F"/>
  </w:style>
  <w:style w:type="paragraph" w:customStyle="1" w:styleId="643AD9F0869B49C6B9B89361AE587D8A">
    <w:name w:val="643AD9F0869B49C6B9B89361AE587D8A"/>
    <w:rsid w:val="0080597F"/>
  </w:style>
  <w:style w:type="paragraph" w:customStyle="1" w:styleId="FB6FF3F3F19347BDA9121AF5F15B6FAC">
    <w:name w:val="FB6FF3F3F19347BDA9121AF5F15B6FAC"/>
    <w:rsid w:val="0080597F"/>
  </w:style>
  <w:style w:type="paragraph" w:customStyle="1" w:styleId="7BD06F5566DD43A8A8C25F2E16E6A8C7">
    <w:name w:val="7BD06F5566DD43A8A8C25F2E16E6A8C7"/>
    <w:rsid w:val="0080597F"/>
  </w:style>
  <w:style w:type="paragraph" w:customStyle="1" w:styleId="3F55BB05146C45D09D4D6B682BA20A27">
    <w:name w:val="3F55BB05146C45D09D4D6B682BA20A27"/>
    <w:rsid w:val="0080597F"/>
  </w:style>
  <w:style w:type="paragraph" w:customStyle="1" w:styleId="B32F5E3889304220B7FD2AFD41E20728">
    <w:name w:val="B32F5E3889304220B7FD2AFD41E20728"/>
    <w:rsid w:val="0080597F"/>
  </w:style>
  <w:style w:type="paragraph" w:customStyle="1" w:styleId="3EE0FBB4480B4F47B26B666E4F8B7CD4">
    <w:name w:val="3EE0FBB4480B4F47B26B666E4F8B7CD4"/>
    <w:rsid w:val="0080597F"/>
  </w:style>
  <w:style w:type="paragraph" w:customStyle="1" w:styleId="17B3732F2C7B49FBA6C8143151F9594C">
    <w:name w:val="17B3732F2C7B49FBA6C8143151F9594C"/>
    <w:rsid w:val="0080597F"/>
  </w:style>
  <w:style w:type="paragraph" w:customStyle="1" w:styleId="8E6B964628474B6CA78FCE94DFC0032D">
    <w:name w:val="8E6B964628474B6CA78FCE94DFC0032D"/>
    <w:rsid w:val="0080597F"/>
  </w:style>
  <w:style w:type="paragraph" w:customStyle="1" w:styleId="EDD3B562BE6548E3A53F40D52643029E">
    <w:name w:val="EDD3B562BE6548E3A53F40D52643029E"/>
    <w:rsid w:val="0080597F"/>
  </w:style>
  <w:style w:type="paragraph" w:customStyle="1" w:styleId="3672B20E91874615BDB0FE391E882423">
    <w:name w:val="3672B20E91874615BDB0FE391E882423"/>
    <w:rsid w:val="0080597F"/>
  </w:style>
  <w:style w:type="paragraph" w:customStyle="1" w:styleId="EC83AE74E8624330A335A95C925BB93C">
    <w:name w:val="EC83AE74E8624330A335A95C925BB93C"/>
    <w:rsid w:val="0080597F"/>
  </w:style>
  <w:style w:type="paragraph" w:customStyle="1" w:styleId="B2E436231EEC4412BC5EADD87C3372D1">
    <w:name w:val="B2E436231EEC4412BC5EADD87C3372D1"/>
    <w:rsid w:val="0080597F"/>
  </w:style>
  <w:style w:type="paragraph" w:customStyle="1" w:styleId="56FEA305EFDD4195BA649D905F56474E">
    <w:name w:val="56FEA305EFDD4195BA649D905F56474E"/>
    <w:rsid w:val="0080597F"/>
  </w:style>
  <w:style w:type="paragraph" w:customStyle="1" w:styleId="9F9028F9A6F646FE9341CDF200D5DA6A">
    <w:name w:val="9F9028F9A6F646FE9341CDF200D5DA6A"/>
    <w:rsid w:val="0080597F"/>
  </w:style>
  <w:style w:type="paragraph" w:customStyle="1" w:styleId="3C63DE2EB9384770837C968CBD2F428C">
    <w:name w:val="3C63DE2EB9384770837C968CBD2F428C"/>
    <w:rsid w:val="0080597F"/>
  </w:style>
  <w:style w:type="paragraph" w:customStyle="1" w:styleId="0ACF0834BC2F488AB4FC6BDC7F1A67BD">
    <w:name w:val="0ACF0834BC2F488AB4FC6BDC7F1A67BD"/>
    <w:rsid w:val="008059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Edgar Alejandro</Abstract>
  <CompanyAddress>DG 15B # 104-46 Casa 173</CompanyAddress>
  <CompanyPhone>305 24 11 439 - 320 337 83 64</CompanyPhone>
  <CompanyFax/>
  <CompanyEmail>Edgar.Rangel.Moreno.Innovate@outlook.com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moderno).dotx</Template>
  <TotalTime>93</TotalTime>
  <Pages>3</Pages>
  <Words>903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Rangel Moreno</dc:creator>
  <cp:keywords>https:/www.linkedin.com/in/edgar-rangel-moreno-innovate</cp:keywords>
  <dc:description/>
  <cp:lastModifiedBy>edgar alejandro rangel moreno</cp:lastModifiedBy>
  <cp:revision>2</cp:revision>
  <dcterms:created xsi:type="dcterms:W3CDTF">2025-05-20T21:04:00Z</dcterms:created>
  <dcterms:modified xsi:type="dcterms:W3CDTF">2025-05-20T22:37:00Z</dcterms:modified>
  <cp:category>Rangel Moreno</cp:category>
  <cp:contentStatus>https://edgarrangelinnovate.github.io/EdgarRangelInnovate</cp:contentStatus>
</cp:coreProperties>
</file>